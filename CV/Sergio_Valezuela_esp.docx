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FC3D3" w14:textId="0D53A3B4" w:rsidR="009E5252" w:rsidRPr="00674EEE" w:rsidRDefault="00995EDF" w:rsidP="00995EDF">
      <w:pPr>
        <w:pStyle w:val="ContactInfo"/>
        <w:jc w:val="left"/>
      </w:pPr>
      <w:r w:rsidRPr="00674EEE">
        <w:rPr>
          <w:rStyle w:val="Emphasis"/>
          <w:noProof/>
          <w:lang w:val="en-US" w:eastAsia="en-US"/>
        </w:rPr>
        <mc:AlternateContent>
          <mc:Choice Requires="wps">
            <w:drawing>
              <wp:anchor distT="45720" distB="45720" distL="114300" distR="114300" simplePos="0" relativeHeight="251659264" behindDoc="1" locked="0" layoutInCell="1" allowOverlap="1" wp14:anchorId="7847C413" wp14:editId="60BCFA4F">
                <wp:simplePos x="0" y="0"/>
                <wp:positionH relativeFrom="margin">
                  <wp:posOffset>3394881</wp:posOffset>
                </wp:positionH>
                <wp:positionV relativeFrom="paragraph">
                  <wp:posOffset>-3413</wp:posOffset>
                </wp:positionV>
                <wp:extent cx="3289110" cy="797617"/>
                <wp:effectExtent l="0" t="0" r="6985"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110" cy="797617"/>
                        </a:xfrm>
                        <a:prstGeom prst="rect">
                          <a:avLst/>
                        </a:prstGeom>
                        <a:solidFill>
                          <a:srgbClr val="FFFFFF"/>
                        </a:solidFill>
                        <a:ln w="9525">
                          <a:noFill/>
                          <a:miter lim="800000"/>
                          <a:headEnd/>
                          <a:tailEnd/>
                        </a:ln>
                      </wps:spPr>
                      <wps:txbx>
                        <w:txbxContent>
                          <w:tbl>
                            <w:tblPr>
                              <w:tblStyle w:val="TableGrid"/>
                              <w:tblW w:w="4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050"/>
                              <w:gridCol w:w="713"/>
                            </w:tblGrid>
                            <w:tr w:rsidR="00E77BB1" w14:paraId="4EC5DD07" w14:textId="77777777" w:rsidTr="0063494B">
                              <w:trPr>
                                <w:trHeight w:val="1302"/>
                              </w:trPr>
                              <w:tc>
                                <w:tcPr>
                                  <w:tcW w:w="4050" w:type="dxa"/>
                                </w:tcPr>
                                <w:p w14:paraId="487F8C0A" w14:textId="187BD081" w:rsidR="0063494B" w:rsidRDefault="0063494B" w:rsidP="00995EDF">
                                  <w:pPr>
                                    <w:spacing w:before="120" w:after="100" w:afterAutospacing="1"/>
                                    <w:jc w:val="right"/>
                                    <w:rPr>
                                      <w:sz w:val="18"/>
                                      <w:szCs w:val="18"/>
                                    </w:rPr>
                                  </w:pPr>
                                  <w:r w:rsidRPr="0063494B">
                                    <w:rPr>
                                      <w:sz w:val="18"/>
                                      <w:szCs w:val="18"/>
                                    </w:rPr>
                                    <w:t>https://www.linkedin.com/in/antonio-valenzuela/</w:t>
                                  </w:r>
                                </w:p>
                                <w:p w14:paraId="03BDC08F" w14:textId="75CD0D7E" w:rsidR="00995EDF" w:rsidRDefault="00531FF9" w:rsidP="00995EDF">
                                  <w:pPr>
                                    <w:spacing w:before="120" w:after="100" w:afterAutospacing="1"/>
                                    <w:jc w:val="right"/>
                                  </w:pPr>
                                  <w:r w:rsidRPr="00111FE1">
                                    <w:rPr>
                                      <w:sz w:val="18"/>
                                      <w:szCs w:val="18"/>
                                    </w:rPr>
                                    <w:t>https://wandark.github.io/cv/</w:t>
                                  </w:r>
                                  <w:r w:rsidR="00EB550A">
                                    <w:rPr>
                                      <w:sz w:val="18"/>
                                      <w:szCs w:val="18"/>
                                    </w:rPr>
                                    <w:t xml:space="preserve"> </w:t>
                                  </w:r>
                                  <w:r w:rsidR="0063494B">
                                    <w:rPr>
                                      <w:sz w:val="18"/>
                                      <w:szCs w:val="18"/>
                                    </w:rPr>
                                    <w:t xml:space="preserve">  </w:t>
                                  </w:r>
                                </w:p>
                              </w:tc>
                              <w:tc>
                                <w:tcPr>
                                  <w:tcW w:w="713" w:type="dxa"/>
                                </w:tcPr>
                                <w:p w14:paraId="2190E5A0" w14:textId="1E3DB61C" w:rsidR="00995EDF" w:rsidRDefault="00EB550A" w:rsidP="0063494B">
                                  <w:r>
                                    <w:rPr>
                                      <w:noProof/>
                                      <w:lang w:val="en-US" w:eastAsia="en-US"/>
                                    </w:rPr>
                                    <w:drawing>
                                      <wp:inline distT="0" distB="0" distL="0" distR="0" wp14:anchorId="6DC50149" wp14:editId="72F292A9">
                                        <wp:extent cx="266019" cy="55955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107" cy="576571"/>
                                                </a:xfrm>
                                                <a:prstGeom prst="rect">
                                                  <a:avLst/>
                                                </a:prstGeom>
                                                <a:noFill/>
                                                <a:ln>
                                                  <a:noFill/>
                                                </a:ln>
                                              </pic:spPr>
                                            </pic:pic>
                                          </a:graphicData>
                                        </a:graphic>
                                      </wp:inline>
                                    </w:drawing>
                                  </w:r>
                                </w:p>
                              </w:tc>
                            </w:tr>
                          </w:tbl>
                          <w:p w14:paraId="17BD2E56" w14:textId="77777777" w:rsidR="00995EDF" w:rsidRDefault="00995E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7C413" id="_x0000_t202" coordsize="21600,21600" o:spt="202" path="m,l,21600r21600,l21600,xe">
                <v:stroke joinstyle="miter"/>
                <v:path gradientshapeok="t" o:connecttype="rect"/>
              </v:shapetype>
              <v:shape id="Text Box 2" o:spid="_x0000_s1026" type="#_x0000_t202" style="position:absolute;margin-left:267.3pt;margin-top:-.25pt;width:259pt;height:62.8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hSLIQIAAB0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" stroked="f">
                <v:textbox>
                  <w:txbxContent>
                    <w:tbl>
                      <w:tblPr>
                        <w:tblStyle w:val="TableGrid"/>
                        <w:tblW w:w="4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050"/>
                        <w:gridCol w:w="713"/>
                      </w:tblGrid>
                      <w:tr w:rsidR="00E77BB1" w14:paraId="4EC5DD07" w14:textId="77777777" w:rsidTr="0063494B">
                        <w:trPr>
                          <w:trHeight w:val="1302"/>
                        </w:trPr>
                        <w:tc>
                          <w:tcPr>
                            <w:tcW w:w="4050" w:type="dxa"/>
                          </w:tcPr>
                          <w:p w14:paraId="487F8C0A" w14:textId="187BD081" w:rsidR="0063494B" w:rsidRDefault="0063494B" w:rsidP="00995EDF">
                            <w:pPr>
                              <w:spacing w:before="120" w:after="100" w:afterAutospacing="1"/>
                              <w:jc w:val="right"/>
                              <w:rPr>
                                <w:sz w:val="18"/>
                                <w:szCs w:val="18"/>
                              </w:rPr>
                            </w:pPr>
                            <w:r w:rsidRPr="0063494B">
                              <w:rPr>
                                <w:sz w:val="18"/>
                                <w:szCs w:val="18"/>
                              </w:rPr>
                              <w:t>https://www.linkedin.com/in/antonio-valenzuela/</w:t>
                            </w:r>
                          </w:p>
                          <w:p w14:paraId="03BDC08F" w14:textId="75CD0D7E" w:rsidR="00995EDF" w:rsidRDefault="00531FF9" w:rsidP="00995EDF">
                            <w:pPr>
                              <w:spacing w:before="120" w:after="100" w:afterAutospacing="1"/>
                              <w:jc w:val="right"/>
                            </w:pPr>
                            <w:r w:rsidRPr="00111FE1">
                              <w:rPr>
                                <w:sz w:val="18"/>
                                <w:szCs w:val="18"/>
                              </w:rPr>
                              <w:t>https://wandark.github.io/cv/</w:t>
                            </w:r>
                            <w:r w:rsidR="00EB550A">
                              <w:rPr>
                                <w:sz w:val="18"/>
                                <w:szCs w:val="18"/>
                              </w:rPr>
                              <w:t xml:space="preserve"> </w:t>
                            </w:r>
                            <w:r w:rsidR="0063494B">
                              <w:rPr>
                                <w:sz w:val="18"/>
                                <w:szCs w:val="18"/>
                              </w:rPr>
                              <w:t xml:space="preserve">  </w:t>
                            </w:r>
                          </w:p>
                        </w:tc>
                        <w:tc>
                          <w:tcPr>
                            <w:tcW w:w="713" w:type="dxa"/>
                          </w:tcPr>
                          <w:p w14:paraId="2190E5A0" w14:textId="1E3DB61C" w:rsidR="00995EDF" w:rsidRDefault="00EB550A" w:rsidP="0063494B">
                            <w:r>
                              <w:rPr>
                                <w:noProof/>
                                <w:lang w:val="en-US" w:eastAsia="en-US"/>
                              </w:rPr>
                              <w:drawing>
                                <wp:inline distT="0" distB="0" distL="0" distR="0" wp14:anchorId="6DC50149" wp14:editId="72F292A9">
                                  <wp:extent cx="266019" cy="55955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107" cy="576571"/>
                                          </a:xfrm>
                                          <a:prstGeom prst="rect">
                                            <a:avLst/>
                                          </a:prstGeom>
                                          <a:noFill/>
                                          <a:ln>
                                            <a:noFill/>
                                          </a:ln>
                                        </pic:spPr>
                                      </pic:pic>
                                    </a:graphicData>
                                  </a:graphic>
                                </wp:inline>
                              </w:drawing>
                            </w:r>
                          </w:p>
                        </w:tc>
                      </w:tr>
                    </w:tbl>
                    <w:p w14:paraId="17BD2E56" w14:textId="77777777" w:rsidR="00995EDF" w:rsidRDefault="00995EDF"/>
                  </w:txbxContent>
                </v:textbox>
                <w10:wrap anchorx="margin"/>
              </v:shape>
            </w:pict>
          </mc:Fallback>
        </mc:AlternateContent>
      </w:r>
      <w:r w:rsidR="009633B5">
        <w:t>Av. Guanaco Norte,</w:t>
      </w:r>
      <w:r w:rsidR="00325C6F">
        <w:t xml:space="preserve"> Huechuraba</w:t>
      </w:r>
    </w:p>
    <w:p w14:paraId="6CD860B9" w14:textId="16AE609D" w:rsidR="009E5252" w:rsidRPr="009633B5" w:rsidRDefault="00E51470" w:rsidP="00995EDF">
      <w:pPr>
        <w:pStyle w:val="ContactInfo"/>
        <w:jc w:val="left"/>
      </w:pPr>
      <w:r w:rsidRPr="009633B5">
        <w:t>Santiago, RM</w:t>
      </w:r>
      <w:r w:rsidR="00A34D8B" w:rsidRPr="009633B5">
        <w:t>, Chile</w:t>
      </w:r>
    </w:p>
    <w:p w14:paraId="440388C6" w14:textId="772FF831" w:rsidR="00995EDF" w:rsidRPr="009633B5" w:rsidRDefault="00995EDF" w:rsidP="00995EDF">
      <w:pPr>
        <w:pStyle w:val="ContactInfo"/>
        <w:jc w:val="left"/>
      </w:pPr>
      <w:r w:rsidRPr="009633B5">
        <w:t xml:space="preserve">+56 9 </w:t>
      </w:r>
      <w:r w:rsidR="00325C6F" w:rsidRPr="009633B5">
        <w:t>98792311</w:t>
      </w:r>
    </w:p>
    <w:p w14:paraId="56A2FF9A" w14:textId="60B343F7" w:rsidR="00995EDF" w:rsidRPr="009633B5" w:rsidRDefault="00325C6F" w:rsidP="00995EDF">
      <w:pPr>
        <w:pStyle w:val="ContactInfo"/>
        <w:jc w:val="left"/>
        <w:rPr>
          <w:color w:val="418AB3" w:themeColor="accent1"/>
        </w:rPr>
      </w:pPr>
      <w:r w:rsidRPr="009633B5">
        <w:rPr>
          <w:rStyle w:val="Emphasis"/>
        </w:rPr>
        <w:t>samussr388</w:t>
      </w:r>
      <w:r w:rsidR="00995EDF" w:rsidRPr="009633B5">
        <w:rPr>
          <w:rStyle w:val="Emphasis"/>
        </w:rPr>
        <w:t>@gmail.com</w:t>
      </w:r>
    </w:p>
    <w:sdt>
      <w:sdtPr>
        <w:alias w:val="Your Name"/>
        <w:tag w:val=""/>
        <w:id w:val="-574512284"/>
        <w:placeholder>
          <w:docPart w:val="191D666EC1A147349DA5F2EE53E84F94"/>
        </w:placeholder>
        <w:dataBinding w:prefixMappings="xmlns:ns0='http://purl.org/dc/elements/1.1/' xmlns:ns1='http://schemas.openxmlformats.org/package/2006/metadata/core-properties' " w:xpath="/ns1:coreProperties[1]/ns0:creator[1]" w:storeItemID="{6C3C8BC8-F283-45AE-878A-BAB7291924A1}"/>
        <w:text/>
      </w:sdtPr>
      <w:sdtEndPr/>
      <w:sdtContent>
        <w:p w14:paraId="46349175" w14:textId="72F8D780" w:rsidR="009E5252" w:rsidRPr="00674EEE" w:rsidRDefault="00325C6F">
          <w:pPr>
            <w:pStyle w:val="Name"/>
          </w:pPr>
          <w:r>
            <w:t>Sergio Antonio Valenzuela Ballesteros</w:t>
          </w:r>
        </w:p>
      </w:sdtContent>
    </w:sdt>
    <w:tbl>
      <w:tblPr>
        <w:tblStyle w:val="ResumeTable"/>
        <w:tblW w:w="5000" w:type="pct"/>
        <w:tblLook w:val="04A0" w:firstRow="1" w:lastRow="0" w:firstColumn="1" w:lastColumn="0" w:noHBand="0" w:noVBand="1"/>
        <w:tblCaption w:val="Resume text"/>
        <w:tblDescription w:val="Resume"/>
      </w:tblPr>
      <w:tblGrid>
        <w:gridCol w:w="1500"/>
        <w:gridCol w:w="262"/>
        <w:gridCol w:w="4225"/>
        <w:gridCol w:w="4093"/>
      </w:tblGrid>
      <w:tr w:rsidR="009E5252" w:rsidRPr="006450E1" w14:paraId="28C6F41E" w14:textId="77777777" w:rsidTr="004821A3">
        <w:tc>
          <w:tcPr>
            <w:tcW w:w="1418" w:type="dxa"/>
          </w:tcPr>
          <w:p w14:paraId="69BD1F86" w14:textId="25A1E9BC" w:rsidR="009E5252" w:rsidRPr="00674EEE" w:rsidRDefault="00A26E41">
            <w:pPr>
              <w:pStyle w:val="Heading1"/>
            </w:pPr>
            <w:r>
              <w:t>Perfil</w:t>
            </w:r>
          </w:p>
        </w:tc>
        <w:tc>
          <w:tcPr>
            <w:tcW w:w="267" w:type="dxa"/>
          </w:tcPr>
          <w:p w14:paraId="176F58B6" w14:textId="77777777" w:rsidR="009E5252" w:rsidRPr="00674EEE" w:rsidRDefault="009E5252"/>
        </w:tc>
        <w:tc>
          <w:tcPr>
            <w:tcW w:w="8395" w:type="dxa"/>
            <w:gridSpan w:val="2"/>
          </w:tcPr>
          <w:p w14:paraId="25AAE95A" w14:textId="5FB3BE5A" w:rsidR="009E5252" w:rsidRPr="00674EEE" w:rsidRDefault="00674EEE" w:rsidP="00674EEE">
            <w:pPr>
              <w:ind w:left="18"/>
            </w:pPr>
            <w:r w:rsidRPr="00674EEE">
              <w:t xml:space="preserve">Con </w:t>
            </w:r>
            <w:r w:rsidR="003262BE" w:rsidRPr="00674EEE">
              <w:t>más</w:t>
            </w:r>
            <w:r w:rsidRPr="00674EEE">
              <w:t xml:space="preserve"> de </w:t>
            </w:r>
            <w:r w:rsidR="008A74C2">
              <w:t>diez</w:t>
            </w:r>
            <w:r w:rsidRPr="00674EEE">
              <w:t xml:space="preserve"> </w:t>
            </w:r>
            <w:r w:rsidR="003262BE" w:rsidRPr="00674EEE">
              <w:t>años</w:t>
            </w:r>
            <w:r w:rsidRPr="00674EEE">
              <w:t xml:space="preserve"> de experiencia en IT como </w:t>
            </w:r>
            <w:r w:rsidR="008A74C2">
              <w:t>Analista de Negocio</w:t>
            </w:r>
            <w:r w:rsidRPr="00674EEE">
              <w:t xml:space="preserve"> y </w:t>
            </w:r>
            <w:r w:rsidR="008A74C2">
              <w:t>Consultor Técnico</w:t>
            </w:r>
            <w:r w:rsidRPr="00674EEE">
              <w:t xml:space="preserve"> para diversos mercados. Comprobada experiencia con manejo de clientes, </w:t>
            </w:r>
            <w:r w:rsidR="008A74C2">
              <w:t xml:space="preserve">resolución de problemas, </w:t>
            </w:r>
            <w:r w:rsidRPr="00674EEE">
              <w:t>habilidad para relaciones interpersonales e interculturales con un profundo conocimiento en análisis de decisión, obtención de requerimientos, soporte de negocios,</w:t>
            </w:r>
            <w:r w:rsidR="008A74C2">
              <w:t xml:space="preserve"> </w:t>
            </w:r>
            <w:r w:rsidRPr="00674EEE">
              <w:t xml:space="preserve">análisis de riesgo y ruta </w:t>
            </w:r>
            <w:r w:rsidR="003262BE" w:rsidRPr="00674EEE">
              <w:t>crítica</w:t>
            </w:r>
            <w:r w:rsidRPr="00674EEE">
              <w:t xml:space="preserve">. </w:t>
            </w:r>
            <w:r w:rsidR="008A74C2">
              <w:t>F</w:t>
            </w:r>
            <w:r w:rsidR="008A74C2" w:rsidRPr="007637AC">
              <w:t>lexibilidad y perseverancia cuando surgen nuevos desafío</w:t>
            </w:r>
            <w:r w:rsidR="008A74C2">
              <w:t>s</w:t>
            </w:r>
            <w:r w:rsidRPr="00674EEE">
              <w:t>.</w:t>
            </w:r>
          </w:p>
        </w:tc>
      </w:tr>
      <w:tr w:rsidR="007A2123" w:rsidRPr="00674EEE" w14:paraId="68D43D55" w14:textId="77777777" w:rsidTr="004821A3">
        <w:tc>
          <w:tcPr>
            <w:tcW w:w="1418" w:type="dxa"/>
          </w:tcPr>
          <w:p w14:paraId="738FF53E" w14:textId="72B1BD55" w:rsidR="007A2123" w:rsidRPr="00674EEE" w:rsidRDefault="00A26E41" w:rsidP="008C6B55">
            <w:pPr>
              <w:pStyle w:val="Heading1"/>
            </w:pPr>
            <w:r>
              <w:t>Habilidades</w:t>
            </w:r>
          </w:p>
        </w:tc>
        <w:tc>
          <w:tcPr>
            <w:tcW w:w="267" w:type="dxa"/>
          </w:tcPr>
          <w:p w14:paraId="74C03D43" w14:textId="77777777" w:rsidR="007A2123" w:rsidRPr="00674EEE" w:rsidRDefault="007A2123" w:rsidP="008C6B55"/>
        </w:tc>
        <w:tc>
          <w:tcPr>
            <w:tcW w:w="4263" w:type="dxa"/>
          </w:tcPr>
          <w:sdt>
            <w:sdtPr>
              <w:id w:val="-1116827610"/>
              <w15:repeatingSection/>
            </w:sdtPr>
            <w:sdtEndPr/>
            <w:sdtContent>
              <w:sdt>
                <w:sdtPr>
                  <w:id w:val="-2006429974"/>
                  <w:placeholder>
                    <w:docPart w:val="B43A6339AB9245149F1413E58BB60A1D"/>
                  </w:placeholder>
                  <w15:repeatingSectionItem/>
                </w:sdtPr>
                <w:sdtEndPr/>
                <w:sdtContent>
                  <w:p w14:paraId="0DFB295B" w14:textId="00AF63FE" w:rsidR="007A2123" w:rsidRPr="00674EEE" w:rsidRDefault="00674EEE" w:rsidP="009B130F">
                    <w:pPr>
                      <w:pStyle w:val="ResumeText"/>
                      <w:numPr>
                        <w:ilvl w:val="0"/>
                        <w:numId w:val="5"/>
                      </w:numPr>
                      <w:ind w:right="358"/>
                    </w:pPr>
                    <w:r w:rsidRPr="00674EEE">
                      <w:t>Enfocado en el negocio y sus clientes</w:t>
                    </w:r>
                  </w:p>
                </w:sdtContent>
              </w:sdt>
              <w:sdt>
                <w:sdtPr>
                  <w:id w:val="664589972"/>
                  <w:placeholder>
                    <w:docPart w:val="B43A6339AB9245149F1413E58BB60A1D"/>
                  </w:placeholder>
                  <w15:repeatingSectionItem/>
                </w:sdtPr>
                <w:sdtEndPr/>
                <w:sdtContent>
                  <w:p w14:paraId="776E3ED4" w14:textId="2A506559" w:rsidR="007A2123" w:rsidRPr="00674EEE" w:rsidRDefault="00C03050" w:rsidP="00674EEE">
                    <w:pPr>
                      <w:pStyle w:val="ResumeText"/>
                      <w:numPr>
                        <w:ilvl w:val="0"/>
                        <w:numId w:val="5"/>
                      </w:numPr>
                      <w:ind w:right="358"/>
                    </w:pPr>
                    <w:r w:rsidRPr="003A5870">
                      <w:t>Comunicación y trabajo en equipo</w:t>
                    </w:r>
                    <w:r>
                      <w:t>.</w:t>
                    </w:r>
                  </w:p>
                </w:sdtContent>
              </w:sdt>
              <w:sdt>
                <w:sdtPr>
                  <w:id w:val="1641603760"/>
                  <w:placeholder>
                    <w:docPart w:val="B43A6339AB9245149F1413E58BB60A1D"/>
                  </w:placeholder>
                  <w15:repeatingSectionItem/>
                </w:sdtPr>
                <w:sdtEndPr/>
                <w:sdtContent>
                  <w:p w14:paraId="5B6D42C0" w14:textId="515C2A54" w:rsidR="007A2123" w:rsidRPr="00674EEE" w:rsidRDefault="00674EEE" w:rsidP="009B130F">
                    <w:pPr>
                      <w:pStyle w:val="ResumeText"/>
                      <w:numPr>
                        <w:ilvl w:val="0"/>
                        <w:numId w:val="5"/>
                      </w:numPr>
                      <w:ind w:right="358"/>
                    </w:pPr>
                    <w:r w:rsidRPr="00674EEE">
                      <w:t>Mente innova</w:t>
                    </w:r>
                    <w:r w:rsidR="0052059F">
                      <w:t>dora</w:t>
                    </w:r>
                  </w:p>
                </w:sdtContent>
              </w:sdt>
              <w:sdt>
                <w:sdtPr>
                  <w:id w:val="969394295"/>
                  <w:placeholder>
                    <w:docPart w:val="B43A6339AB9245149F1413E58BB60A1D"/>
                  </w:placeholder>
                  <w15:repeatingSectionItem/>
                </w:sdtPr>
                <w:sdtEndPr/>
                <w:sdtContent>
                  <w:p w14:paraId="09A6A3C8" w14:textId="0FE269BD" w:rsidR="007A2123" w:rsidRPr="00674EEE" w:rsidRDefault="003262BE" w:rsidP="00674EEE">
                    <w:pPr>
                      <w:pStyle w:val="ResumeText"/>
                      <w:numPr>
                        <w:ilvl w:val="0"/>
                        <w:numId w:val="5"/>
                      </w:numPr>
                      <w:ind w:right="358"/>
                    </w:pPr>
                    <w:r>
                      <w:t>Análisis</w:t>
                    </w:r>
                    <w:r w:rsidR="00674EEE">
                      <w:t xml:space="preserve"> y obtención de requerimientos</w:t>
                    </w:r>
                  </w:p>
                </w:sdtContent>
              </w:sdt>
              <w:sdt>
                <w:sdtPr>
                  <w:id w:val="1573239024"/>
                  <w:placeholder>
                    <w:docPart w:val="EC41ADE448C148F0894066EF65C35ABE"/>
                  </w:placeholder>
                  <w15:repeatingSectionItem/>
                </w:sdtPr>
                <w:sdtEndPr/>
                <w:sdtContent>
                  <w:p w14:paraId="58E5F5F0" w14:textId="42EB0F4E" w:rsidR="007A2123" w:rsidRPr="00674EEE" w:rsidRDefault="00674EEE" w:rsidP="009B130F">
                    <w:pPr>
                      <w:pStyle w:val="ResumeText"/>
                      <w:numPr>
                        <w:ilvl w:val="0"/>
                        <w:numId w:val="5"/>
                      </w:numPr>
                      <w:ind w:right="358"/>
                    </w:pPr>
                    <w:r>
                      <w:t>Soporte de negocios y clientes</w:t>
                    </w:r>
                  </w:p>
                </w:sdtContent>
              </w:sdt>
            </w:sdtContent>
          </w:sdt>
        </w:tc>
        <w:tc>
          <w:tcPr>
            <w:tcW w:w="4132" w:type="dxa"/>
          </w:tcPr>
          <w:sdt>
            <w:sdtPr>
              <w:id w:val="586504933"/>
              <w15:repeatingSection/>
            </w:sdtPr>
            <w:sdtEndPr/>
            <w:sdtContent>
              <w:sdt>
                <w:sdtPr>
                  <w:id w:val="1024051858"/>
                  <w:placeholder>
                    <w:docPart w:val="33FC6AD02AC3413A94947CD2E680F14F"/>
                  </w:placeholder>
                  <w15:repeatingSectionItem/>
                </w:sdtPr>
                <w:sdtEndPr/>
                <w:sdtContent>
                  <w:p w14:paraId="0918E091" w14:textId="33D25CCF" w:rsidR="007A2123" w:rsidRPr="00674EEE" w:rsidRDefault="003262BE" w:rsidP="009B130F">
                    <w:pPr>
                      <w:pStyle w:val="ResumeText"/>
                      <w:numPr>
                        <w:ilvl w:val="0"/>
                        <w:numId w:val="5"/>
                      </w:numPr>
                      <w:ind w:right="157"/>
                    </w:pPr>
                    <w:r>
                      <w:t>Documentación</w:t>
                    </w:r>
                    <w:r w:rsidR="003B1C90">
                      <w:t xml:space="preserve"> para clientes</w:t>
                    </w:r>
                  </w:p>
                </w:sdtContent>
              </w:sdt>
              <w:sdt>
                <w:sdtPr>
                  <w:id w:val="-1555315729"/>
                  <w:placeholder>
                    <w:docPart w:val="F0ED9E9600E846D5B61D17B249B694ED"/>
                  </w:placeholder>
                  <w15:repeatingSectionItem/>
                </w:sdtPr>
                <w:sdtEndPr/>
                <w:sdtContent>
                  <w:p w14:paraId="1A6BCF21" w14:textId="2E5A3725" w:rsidR="007A2123" w:rsidRPr="00674EEE" w:rsidRDefault="003262BE" w:rsidP="009B130F">
                    <w:pPr>
                      <w:pStyle w:val="ResumeText"/>
                      <w:numPr>
                        <w:ilvl w:val="0"/>
                        <w:numId w:val="5"/>
                      </w:numPr>
                      <w:ind w:right="157"/>
                    </w:pPr>
                    <w:r>
                      <w:t>Análisis</w:t>
                    </w:r>
                    <w:r w:rsidR="003B1C90">
                      <w:t xml:space="preserve"> de </w:t>
                    </w:r>
                    <w:r>
                      <w:t>decisión</w:t>
                    </w:r>
                  </w:p>
                </w:sdtContent>
              </w:sdt>
              <w:sdt>
                <w:sdtPr>
                  <w:id w:val="-18853990"/>
                  <w:placeholder>
                    <w:docPart w:val="B70BC805744643419D8E58DB6DDEED02"/>
                  </w:placeholder>
                  <w15:repeatingSectionItem/>
                </w:sdtPr>
                <w:sdtEndPr/>
                <w:sdtContent>
                  <w:p w14:paraId="34F5DE29" w14:textId="33B8DCB3" w:rsidR="007A2123" w:rsidRPr="00674EEE" w:rsidRDefault="00C03050" w:rsidP="009B130F">
                    <w:pPr>
                      <w:pStyle w:val="ResumeText"/>
                      <w:numPr>
                        <w:ilvl w:val="0"/>
                        <w:numId w:val="5"/>
                      </w:numPr>
                      <w:ind w:right="157"/>
                    </w:pPr>
                    <w:r>
                      <w:t>Manejo de Hardware</w:t>
                    </w:r>
                  </w:p>
                </w:sdtContent>
              </w:sdt>
              <w:sdt>
                <w:sdtPr>
                  <w:id w:val="581263979"/>
                  <w:placeholder>
                    <w:docPart w:val="87D902E9E4EC448F875F849C33E1D1E1"/>
                  </w:placeholder>
                  <w15:repeatingSectionItem/>
                </w:sdtPr>
                <w:sdtEndPr/>
                <w:sdtContent>
                  <w:p w14:paraId="57589513" w14:textId="48C0C22A" w:rsidR="007A2123" w:rsidRPr="00674EEE" w:rsidRDefault="00C03050" w:rsidP="009B130F">
                    <w:pPr>
                      <w:pStyle w:val="ResumeText"/>
                      <w:numPr>
                        <w:ilvl w:val="0"/>
                        <w:numId w:val="5"/>
                      </w:numPr>
                      <w:ind w:right="157"/>
                    </w:pPr>
                    <w:r>
                      <w:t>Manejo de diversas</w:t>
                    </w:r>
                    <w:r w:rsidR="003B1C90">
                      <w:t xml:space="preserve"> herramientas</w:t>
                    </w:r>
                  </w:p>
                </w:sdtContent>
              </w:sdt>
              <w:sdt>
                <w:sdtPr>
                  <w:id w:val="-381863407"/>
                  <w:placeholder>
                    <w:docPart w:val="5346DC7621DB46B299B45BBD19565BA8"/>
                  </w:placeholder>
                  <w15:repeatingSectionItem/>
                </w:sdtPr>
                <w:sdtEndPr/>
                <w:sdtContent>
                  <w:p w14:paraId="32CFE3E6" w14:textId="630B4C53" w:rsidR="008A74C2" w:rsidRPr="00674EEE" w:rsidRDefault="003B1C90" w:rsidP="009B130F">
                    <w:pPr>
                      <w:pStyle w:val="ResumeText"/>
                      <w:numPr>
                        <w:ilvl w:val="0"/>
                        <w:numId w:val="5"/>
                      </w:numPr>
                      <w:ind w:right="157"/>
                    </w:pPr>
                    <w:r>
                      <w:t xml:space="preserve">Voluntario para asumir </w:t>
                    </w:r>
                    <w:r w:rsidR="003262BE">
                      <w:t>desafíos</w:t>
                    </w:r>
                  </w:p>
                </w:sdtContent>
              </w:sdt>
              <w:sdt>
                <w:sdtPr>
                  <w:id w:val="-657688197"/>
                  <w:placeholder>
                    <w:docPart w:val="55D7BE82E312481E97433D209DBDCA38"/>
                  </w:placeholder>
                  <w15:repeatingSectionItem/>
                </w:sdtPr>
                <w:sdtEndPr/>
                <w:sdtContent>
                  <w:p w14:paraId="7C5BCCFF" w14:textId="10C1CAC7" w:rsidR="007A2123" w:rsidRPr="00674EEE" w:rsidRDefault="008A74C2" w:rsidP="009B130F">
                    <w:pPr>
                      <w:pStyle w:val="ResumeText"/>
                      <w:numPr>
                        <w:ilvl w:val="0"/>
                        <w:numId w:val="5"/>
                      </w:numPr>
                      <w:ind w:right="157"/>
                    </w:pPr>
                    <w:r>
                      <w:t>Idioma ingles avanzado</w:t>
                    </w:r>
                  </w:p>
                </w:sdtContent>
              </w:sdt>
            </w:sdtContent>
          </w:sdt>
        </w:tc>
      </w:tr>
      <w:tr w:rsidR="009E5252" w:rsidRPr="00C85BB7" w14:paraId="28DBAA9C" w14:textId="77777777" w:rsidTr="004821A3">
        <w:tc>
          <w:tcPr>
            <w:tcW w:w="1418" w:type="dxa"/>
          </w:tcPr>
          <w:p w14:paraId="3141D8E5" w14:textId="78184147" w:rsidR="009E5252" w:rsidRPr="00C85BB7" w:rsidRDefault="00A26E41">
            <w:pPr>
              <w:pStyle w:val="Heading1"/>
              <w:rPr>
                <w:lang w:val="es-ES"/>
              </w:rPr>
            </w:pPr>
            <w:r w:rsidRPr="00C85BB7">
              <w:rPr>
                <w:lang w:val="es-ES"/>
              </w:rPr>
              <w:t>Experiencia Laboral</w:t>
            </w:r>
          </w:p>
        </w:tc>
        <w:tc>
          <w:tcPr>
            <w:tcW w:w="267" w:type="dxa"/>
          </w:tcPr>
          <w:p w14:paraId="462A9C10" w14:textId="77777777" w:rsidR="009E5252" w:rsidRPr="00C85BB7" w:rsidRDefault="009E5252">
            <w:pPr>
              <w:rPr>
                <w:lang w:val="es-ES"/>
              </w:rPr>
            </w:pPr>
          </w:p>
        </w:tc>
        <w:tc>
          <w:tcPr>
            <w:tcW w:w="8395" w:type="dxa"/>
            <w:gridSpan w:val="2"/>
          </w:tcPr>
          <w:sdt>
            <w:sdtPr>
              <w:rPr>
                <w:rFonts w:ascii="Calibri" w:eastAsia="Calibri" w:hAnsi="Calibri" w:cstheme="minorHAnsi"/>
                <w:b/>
                <w:bCs/>
                <w:caps/>
                <w:color w:val="auto"/>
                <w:kern w:val="0"/>
                <w:sz w:val="22"/>
                <w:szCs w:val="22"/>
                <w:lang w:val="es-ES" w:eastAsia="en-US"/>
              </w:rPr>
              <w:id w:val="970869414"/>
              <w15:repeatingSection/>
            </w:sdtPr>
            <w:sdtEndPr>
              <w:rPr>
                <w:rFonts w:asciiTheme="minorHAnsi" w:eastAsiaTheme="minorEastAsia" w:hAnsiTheme="minorHAnsi"/>
                <w:b w:val="0"/>
                <w:bCs w:val="0"/>
                <w:caps w:val="0"/>
                <w:color w:val="595959" w:themeColor="text1" w:themeTint="A6"/>
                <w:kern w:val="20"/>
                <w:sz w:val="20"/>
                <w:szCs w:val="20"/>
                <w:lang w:eastAsia="ja-JP"/>
              </w:rPr>
            </w:sdtEndPr>
            <w:sdtContent>
              <w:sdt>
                <w:sdtPr>
                  <w:rPr>
                    <w:rFonts w:ascii="Calibri" w:eastAsia="Calibri" w:hAnsi="Calibri" w:cstheme="minorHAnsi"/>
                    <w:b/>
                    <w:bCs/>
                    <w:caps/>
                    <w:color w:val="auto"/>
                    <w:kern w:val="0"/>
                    <w:sz w:val="22"/>
                    <w:szCs w:val="22"/>
                    <w:lang w:val="es-ES" w:eastAsia="en-US"/>
                  </w:rPr>
                  <w:id w:val="1211531560"/>
                  <w:placeholder>
                    <w:docPart w:val="83140C2BA9C24E909D47A96732E081C1"/>
                  </w:placeholder>
                  <w15:repeatingSectionItem/>
                </w:sdtPr>
                <w:sdtEndPr>
                  <w:rPr>
                    <w:b w:val="0"/>
                    <w:bCs w:val="0"/>
                    <w:caps w:val="0"/>
                  </w:rPr>
                </w:sdtEndPr>
                <w:sdtContent>
                  <w:p w14:paraId="6BB1E79A" w14:textId="5F84BD63" w:rsidR="005753D4" w:rsidRPr="00C85BB7" w:rsidRDefault="00C85BB7" w:rsidP="002D0182">
                    <w:pPr>
                      <w:spacing w:after="0" w:line="252" w:lineRule="auto"/>
                      <w:ind w:left="181" w:right="299" w:firstLine="147"/>
                      <w:rPr>
                        <w:rFonts w:cstheme="minorHAnsi"/>
                        <w:b/>
                        <w:lang w:val="es-ES"/>
                      </w:rPr>
                    </w:pPr>
                    <w:r w:rsidRPr="00C85BB7">
                      <w:rPr>
                        <w:rFonts w:cstheme="minorHAnsi"/>
                        <w:b/>
                        <w:lang w:val="es-ES"/>
                      </w:rPr>
                      <w:t>BUSINESS ANALYST</w:t>
                    </w:r>
                  </w:p>
                  <w:p w14:paraId="230EFE53" w14:textId="4C80EFCC" w:rsidR="005753D4" w:rsidRPr="00C85BB7" w:rsidRDefault="00C85BB7" w:rsidP="005753D4">
                    <w:pPr>
                      <w:spacing w:before="120" w:after="0" w:line="252" w:lineRule="auto"/>
                      <w:ind w:left="181" w:right="299" w:firstLine="147"/>
                      <w:jc w:val="both"/>
                      <w:rPr>
                        <w:rFonts w:cstheme="minorHAnsi"/>
                        <w:color w:val="27779B"/>
                        <w:lang w:val="es-ES"/>
                      </w:rPr>
                    </w:pPr>
                    <w:proofErr w:type="spellStart"/>
                    <w:r w:rsidRPr="00853248">
                      <w:rPr>
                        <w:rFonts w:cstheme="minorHAnsi"/>
                        <w:color w:val="27779B"/>
                        <w:lang w:val="es-ES"/>
                      </w:rPr>
                      <w:t>Wipro</w:t>
                    </w:r>
                    <w:proofErr w:type="spellEnd"/>
                    <w:r w:rsidRPr="00853248">
                      <w:rPr>
                        <w:rFonts w:cstheme="minorHAnsi"/>
                        <w:color w:val="27779B"/>
                        <w:lang w:val="es-ES"/>
                      </w:rPr>
                      <w:t xml:space="preserve"> </w:t>
                    </w:r>
                    <w:proofErr w:type="spellStart"/>
                    <w:r w:rsidRPr="00853248">
                      <w:rPr>
                        <w:rFonts w:cstheme="minorHAnsi"/>
                        <w:color w:val="27779B"/>
                        <w:lang w:val="es-ES"/>
                      </w:rPr>
                      <w:t>Limited</w:t>
                    </w:r>
                    <w:proofErr w:type="spellEnd"/>
                    <w:r w:rsidR="005753D4" w:rsidRPr="00853248">
                      <w:rPr>
                        <w:rFonts w:cstheme="minorHAnsi"/>
                        <w:color w:val="27779B"/>
                        <w:lang w:val="es-ES"/>
                      </w:rPr>
                      <w:t xml:space="preserve"> / </w:t>
                    </w:r>
                    <w:r w:rsidR="005753D4" w:rsidRPr="00C85BB7">
                      <w:rPr>
                        <w:rFonts w:cstheme="minorHAnsi"/>
                        <w:color w:val="27779B"/>
                        <w:lang w:val="es-ES"/>
                      </w:rPr>
                      <w:t xml:space="preserve">Chile – </w:t>
                    </w:r>
                    <w:r w:rsidRPr="00C85BB7">
                      <w:rPr>
                        <w:rFonts w:cstheme="minorHAnsi"/>
                        <w:color w:val="27779B"/>
                        <w:lang w:val="es-ES"/>
                      </w:rPr>
                      <w:t>Ene</w:t>
                    </w:r>
                    <w:r w:rsidR="005753D4" w:rsidRPr="00C85BB7">
                      <w:rPr>
                        <w:rFonts w:cstheme="minorHAnsi"/>
                        <w:color w:val="27779B"/>
                        <w:lang w:val="es-ES"/>
                      </w:rPr>
                      <w:t xml:space="preserve"> 20</w:t>
                    </w:r>
                    <w:r w:rsidRPr="00C85BB7">
                      <w:rPr>
                        <w:rFonts w:cstheme="minorHAnsi"/>
                        <w:color w:val="27779B"/>
                        <w:lang w:val="es-ES"/>
                      </w:rPr>
                      <w:t>19</w:t>
                    </w:r>
                    <w:r w:rsidR="005753D4" w:rsidRPr="00C85BB7">
                      <w:rPr>
                        <w:rFonts w:cstheme="minorHAnsi"/>
                        <w:color w:val="27779B"/>
                        <w:lang w:val="es-ES"/>
                      </w:rPr>
                      <w:t xml:space="preserve"> – </w:t>
                    </w:r>
                    <w:proofErr w:type="spellStart"/>
                    <w:r w:rsidRPr="00C85BB7">
                      <w:rPr>
                        <w:rFonts w:cstheme="minorHAnsi"/>
                        <w:color w:val="27779B"/>
                        <w:lang w:val="es-ES"/>
                      </w:rPr>
                      <w:t>Sep</w:t>
                    </w:r>
                    <w:proofErr w:type="spellEnd"/>
                    <w:r w:rsidR="005753D4" w:rsidRPr="00C85BB7">
                      <w:rPr>
                        <w:rFonts w:cstheme="minorHAnsi"/>
                        <w:color w:val="27779B"/>
                        <w:lang w:val="es-ES"/>
                      </w:rPr>
                      <w:t xml:space="preserve"> 20</w:t>
                    </w:r>
                    <w:r w:rsidRPr="00C85BB7">
                      <w:rPr>
                        <w:rFonts w:cstheme="minorHAnsi"/>
                        <w:color w:val="27779B"/>
                        <w:lang w:val="es-ES"/>
                      </w:rPr>
                      <w:t>19</w:t>
                    </w:r>
                    <w:r w:rsidR="005753D4" w:rsidRPr="00C85BB7">
                      <w:rPr>
                        <w:rFonts w:cstheme="minorHAnsi"/>
                        <w:color w:val="27779B"/>
                        <w:lang w:val="es-ES"/>
                      </w:rPr>
                      <w:t xml:space="preserve"> / </w:t>
                    </w:r>
                    <w:r w:rsidRPr="00C85BB7">
                      <w:rPr>
                        <w:rFonts w:cstheme="minorHAnsi"/>
                        <w:color w:val="27779B"/>
                        <w:lang w:val="es-ES"/>
                      </w:rPr>
                      <w:t>Nueve Meses.</w:t>
                    </w:r>
                  </w:p>
                  <w:p w14:paraId="113F87E7" w14:textId="23280E72" w:rsidR="005753D4" w:rsidRPr="00C85BB7" w:rsidRDefault="00C85BB7" w:rsidP="005753D4">
                    <w:pPr>
                      <w:spacing w:before="120" w:after="0" w:line="252" w:lineRule="auto"/>
                      <w:ind w:left="350" w:right="299"/>
                      <w:jc w:val="both"/>
                      <w:rPr>
                        <w:rFonts w:cstheme="minorHAnsi"/>
                        <w:lang w:val="es-ES"/>
                      </w:rPr>
                    </w:pPr>
                    <w:r w:rsidRPr="00C85BB7">
                      <w:rPr>
                        <w:rFonts w:cstheme="minorHAnsi"/>
                        <w:lang w:val="es-ES"/>
                      </w:rPr>
                      <w:t>Contratista para las Aerolíneas de LATAM, con el objetivo de implementar el nuevo sistema de Carga Aérea (CROAMIS) el cual reemplaza al actual sistema que ocupa.</w:t>
                    </w:r>
                  </w:p>
                  <w:p w14:paraId="4D4D62E9" w14:textId="61610726" w:rsidR="005753D4" w:rsidRPr="00C85BB7" w:rsidRDefault="00C85BB7" w:rsidP="005753D4">
                    <w:pPr>
                      <w:spacing w:before="120" w:after="0" w:line="252" w:lineRule="auto"/>
                      <w:ind w:left="350" w:right="299"/>
                      <w:jc w:val="both"/>
                      <w:rPr>
                        <w:rFonts w:cstheme="minorHAnsi"/>
                        <w:lang w:val="es-ES"/>
                      </w:rPr>
                    </w:pPr>
                    <w:r w:rsidRPr="00C85BB7">
                      <w:rPr>
                        <w:rFonts w:cstheme="minorHAnsi"/>
                        <w:b/>
                        <w:lang w:val="es-ES"/>
                      </w:rPr>
                      <w:t>Principales Asignaciones</w:t>
                    </w:r>
                    <w:r w:rsidR="005753D4" w:rsidRPr="00C85BB7">
                      <w:rPr>
                        <w:rFonts w:cstheme="minorHAnsi"/>
                        <w:b/>
                        <w:lang w:val="es-ES"/>
                      </w:rPr>
                      <w:t>:</w:t>
                    </w:r>
                  </w:p>
                  <w:p w14:paraId="4A3B675E" w14:textId="0B8304A7" w:rsidR="005753D4" w:rsidRPr="00C85BB7"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s-ES"/>
                      </w:rPr>
                    </w:pPr>
                    <w:r w:rsidRPr="00C85BB7">
                      <w:rPr>
                        <w:rFonts w:asciiTheme="minorHAnsi" w:hAnsiTheme="minorHAnsi" w:cstheme="minorHAnsi"/>
                        <w:sz w:val="20"/>
                        <w:szCs w:val="20"/>
                        <w:lang w:val="es-ES"/>
                      </w:rPr>
                      <w:t>Preparar Workshops de requerimientos con los clientes en relación con sus necesidades en el área de Air Cargo</w:t>
                    </w:r>
                    <w:r w:rsidR="00162529" w:rsidRPr="00C85BB7">
                      <w:rPr>
                        <w:rFonts w:asciiTheme="minorHAnsi" w:hAnsiTheme="minorHAnsi" w:cstheme="minorHAnsi"/>
                        <w:sz w:val="20"/>
                        <w:szCs w:val="20"/>
                        <w:lang w:val="es-ES"/>
                      </w:rPr>
                      <w:t>.</w:t>
                    </w:r>
                  </w:p>
                  <w:p w14:paraId="63F96B8B" w14:textId="29EC5D02" w:rsidR="005753D4" w:rsidRPr="00C85BB7"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s-ES"/>
                      </w:rPr>
                    </w:pPr>
                    <w:r>
                      <w:rPr>
                        <w:rFonts w:asciiTheme="minorHAnsi" w:hAnsiTheme="minorHAnsi" w:cstheme="minorHAnsi"/>
                        <w:sz w:val="20"/>
                        <w:szCs w:val="20"/>
                        <w:lang w:val="es-ES"/>
                      </w:rPr>
                      <w:t>Generar documentos funcionales en base a los requerimientos, procesos de negocio y de interfaz</w:t>
                    </w:r>
                    <w:r w:rsidR="005753D4" w:rsidRPr="00C85BB7">
                      <w:rPr>
                        <w:rFonts w:asciiTheme="minorHAnsi" w:hAnsiTheme="minorHAnsi" w:cstheme="minorHAnsi"/>
                        <w:sz w:val="20"/>
                        <w:szCs w:val="20"/>
                        <w:lang w:val="es-ES"/>
                      </w:rPr>
                      <w:t>.</w:t>
                    </w:r>
                  </w:p>
                  <w:p w14:paraId="729FB100" w14:textId="50E7CF2C" w:rsidR="005753D4" w:rsidRPr="00C85BB7"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s-ES"/>
                      </w:rPr>
                    </w:pPr>
                    <w:r>
                      <w:rPr>
                        <w:rFonts w:asciiTheme="minorHAnsi" w:hAnsiTheme="minorHAnsi" w:cstheme="minorHAnsi"/>
                        <w:sz w:val="20"/>
                        <w:szCs w:val="20"/>
                        <w:lang w:val="es-ES"/>
                      </w:rPr>
                      <w:t>Brindar Capacitaciones y demostraciones de sistemas a los clientes y usuarios finales en diferentes locaciones.</w:t>
                    </w:r>
                  </w:p>
                  <w:p w14:paraId="7356305A" w14:textId="100D61EC" w:rsidR="005753D4"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s-ES"/>
                      </w:rPr>
                    </w:pPr>
                    <w:r>
                      <w:rPr>
                        <w:rFonts w:asciiTheme="minorHAnsi" w:hAnsiTheme="minorHAnsi" w:cstheme="minorHAnsi"/>
                        <w:sz w:val="20"/>
                        <w:szCs w:val="20"/>
                        <w:lang w:val="es-ES"/>
                      </w:rPr>
                      <w:t>Revisión del material de entrenamiento y manuales de usuario</w:t>
                    </w:r>
                    <w:r w:rsidR="00162529" w:rsidRPr="00C85BB7">
                      <w:rPr>
                        <w:rFonts w:asciiTheme="minorHAnsi" w:hAnsiTheme="minorHAnsi" w:cstheme="minorHAnsi"/>
                        <w:sz w:val="20"/>
                        <w:szCs w:val="20"/>
                        <w:lang w:val="es-ES"/>
                      </w:rPr>
                      <w:t>.</w:t>
                    </w:r>
                  </w:p>
                  <w:p w14:paraId="289262DB" w14:textId="10C30D80" w:rsidR="00C85BB7" w:rsidRPr="00C85BB7"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s-ES"/>
                      </w:rPr>
                    </w:pPr>
                    <w:r>
                      <w:rPr>
                        <w:rFonts w:asciiTheme="minorHAnsi" w:hAnsiTheme="minorHAnsi" w:cstheme="minorHAnsi"/>
                        <w:sz w:val="20"/>
                        <w:szCs w:val="20"/>
                        <w:lang w:val="es-ES"/>
                      </w:rPr>
                      <w:t>Desarrollar escenarios de negocio y casos de prueba para el sistema.</w:t>
                    </w:r>
                  </w:p>
                  <w:p w14:paraId="5C54042A" w14:textId="30B86D22" w:rsidR="009E5252" w:rsidRPr="00C85BB7" w:rsidRDefault="00963BA7" w:rsidP="00C85BB7">
                    <w:pPr>
                      <w:pStyle w:val="ListParagraph"/>
                      <w:spacing w:before="120" w:after="0" w:line="252" w:lineRule="auto"/>
                      <w:ind w:left="749" w:right="299"/>
                      <w:jc w:val="both"/>
                      <w:rPr>
                        <w:rFonts w:cstheme="minorHAnsi"/>
                        <w:lang w:val="es-ES"/>
                      </w:rPr>
                    </w:pPr>
                  </w:p>
                </w:sdtContent>
              </w:sdt>
              <w:sdt>
                <w:sdtPr>
                  <w:rPr>
                    <w:rFonts w:ascii="Calibri" w:eastAsia="Calibri" w:hAnsi="Calibri" w:cstheme="minorHAnsi"/>
                    <w:b/>
                    <w:bCs/>
                    <w:caps/>
                    <w:color w:val="auto"/>
                    <w:kern w:val="0"/>
                    <w:sz w:val="22"/>
                    <w:szCs w:val="22"/>
                    <w:lang w:val="es-ES" w:eastAsia="en-US"/>
                  </w:rPr>
                  <w:id w:val="1384910237"/>
                  <w:placeholder>
                    <w:docPart w:val="83140C2BA9C24E909D47A96732E081C1"/>
                  </w:placeholder>
                  <w15:repeatingSectionItem/>
                </w:sdtPr>
                <w:sdtEndPr>
                  <w:rPr>
                    <w:b w:val="0"/>
                    <w:bCs w:val="0"/>
                    <w:caps w:val="0"/>
                  </w:rPr>
                </w:sdtEndPr>
                <w:sdtContent>
                  <w:p w14:paraId="1E30B3EC" w14:textId="4FF13AA3" w:rsidR="005753D4" w:rsidRPr="009633B5" w:rsidRDefault="00C85BB7" w:rsidP="005753D4">
                    <w:pPr>
                      <w:spacing w:before="240" w:after="0" w:line="252" w:lineRule="auto"/>
                      <w:ind w:left="181" w:right="299" w:firstLine="147"/>
                      <w:jc w:val="both"/>
                      <w:rPr>
                        <w:rFonts w:cstheme="minorHAnsi"/>
                        <w:b/>
                        <w:lang w:val="en-US"/>
                      </w:rPr>
                    </w:pPr>
                    <w:r w:rsidRPr="009633B5">
                      <w:rPr>
                        <w:rFonts w:cstheme="minorHAnsi"/>
                        <w:b/>
                        <w:lang w:val="en-US"/>
                      </w:rPr>
                      <w:t>TECHNICAL CONSULTANT</w:t>
                    </w:r>
                  </w:p>
                  <w:p w14:paraId="4D733774" w14:textId="7EB9D0B9" w:rsidR="005753D4" w:rsidRPr="009633B5" w:rsidRDefault="00C85BB7" w:rsidP="005753D4">
                    <w:pPr>
                      <w:spacing w:before="120" w:after="0" w:line="252" w:lineRule="auto"/>
                      <w:ind w:left="181" w:right="299" w:firstLine="147"/>
                      <w:jc w:val="both"/>
                      <w:rPr>
                        <w:rFonts w:cstheme="minorHAnsi"/>
                        <w:color w:val="27779B"/>
                        <w:lang w:val="en-US"/>
                      </w:rPr>
                    </w:pPr>
                    <w:r w:rsidRPr="00853248">
                      <w:rPr>
                        <w:rFonts w:cstheme="minorHAnsi"/>
                        <w:color w:val="27779B"/>
                        <w:lang w:val="en-US"/>
                      </w:rPr>
                      <w:t>SOVOS</w:t>
                    </w:r>
                    <w:r w:rsidR="005753D4" w:rsidRPr="00853248">
                      <w:rPr>
                        <w:rFonts w:cstheme="minorHAnsi"/>
                        <w:color w:val="27779B"/>
                        <w:lang w:val="en-US"/>
                      </w:rPr>
                      <w:t xml:space="preserve"> / </w:t>
                    </w:r>
                    <w:r w:rsidR="005753D4" w:rsidRPr="009633B5">
                      <w:rPr>
                        <w:rFonts w:cstheme="minorHAnsi"/>
                        <w:color w:val="27779B"/>
                        <w:lang w:val="en-US"/>
                      </w:rPr>
                      <w:t xml:space="preserve">Chile – </w:t>
                    </w:r>
                    <w:r w:rsidRPr="009633B5">
                      <w:rPr>
                        <w:rFonts w:cstheme="minorHAnsi"/>
                        <w:color w:val="27779B"/>
                        <w:lang w:val="en-US"/>
                      </w:rPr>
                      <w:t>Mar</w:t>
                    </w:r>
                    <w:r w:rsidR="005753D4" w:rsidRPr="009633B5">
                      <w:rPr>
                        <w:rFonts w:cstheme="minorHAnsi"/>
                        <w:color w:val="27779B"/>
                        <w:lang w:val="en-US"/>
                      </w:rPr>
                      <w:t xml:space="preserve"> 20</w:t>
                    </w:r>
                    <w:r w:rsidRPr="009633B5">
                      <w:rPr>
                        <w:rFonts w:cstheme="minorHAnsi"/>
                        <w:color w:val="27779B"/>
                        <w:lang w:val="en-US"/>
                      </w:rPr>
                      <w:t>18</w:t>
                    </w:r>
                    <w:r w:rsidR="005753D4" w:rsidRPr="009633B5">
                      <w:rPr>
                        <w:rFonts w:cstheme="minorHAnsi"/>
                        <w:color w:val="27779B"/>
                        <w:lang w:val="en-US"/>
                      </w:rPr>
                      <w:t xml:space="preserve"> – </w:t>
                    </w:r>
                    <w:proofErr w:type="spellStart"/>
                    <w:r w:rsidRPr="009633B5">
                      <w:rPr>
                        <w:rFonts w:cstheme="minorHAnsi"/>
                        <w:color w:val="27779B"/>
                        <w:lang w:val="en-US"/>
                      </w:rPr>
                      <w:t>Ene</w:t>
                    </w:r>
                    <w:proofErr w:type="spellEnd"/>
                    <w:r w:rsidR="005753D4" w:rsidRPr="009633B5">
                      <w:rPr>
                        <w:rFonts w:cstheme="minorHAnsi"/>
                        <w:color w:val="27779B"/>
                        <w:lang w:val="en-US"/>
                      </w:rPr>
                      <w:t xml:space="preserve"> 20</w:t>
                    </w:r>
                    <w:r w:rsidRPr="009633B5">
                      <w:rPr>
                        <w:rFonts w:cstheme="minorHAnsi"/>
                        <w:color w:val="27779B"/>
                        <w:lang w:val="en-US"/>
                      </w:rPr>
                      <w:t>19</w:t>
                    </w:r>
                    <w:r w:rsidR="005753D4" w:rsidRPr="009633B5">
                      <w:rPr>
                        <w:rFonts w:cstheme="minorHAnsi"/>
                        <w:color w:val="27779B"/>
                        <w:lang w:val="en-US"/>
                      </w:rPr>
                      <w:t xml:space="preserve"> / </w:t>
                    </w:r>
                    <w:r w:rsidRPr="009633B5">
                      <w:rPr>
                        <w:rFonts w:cstheme="minorHAnsi"/>
                        <w:color w:val="27779B"/>
                        <w:lang w:val="en-US"/>
                      </w:rPr>
                      <w:t>once</w:t>
                    </w:r>
                    <w:r w:rsidR="0013439F" w:rsidRPr="009633B5">
                      <w:rPr>
                        <w:rFonts w:cstheme="minorHAnsi"/>
                        <w:color w:val="27779B"/>
                        <w:lang w:val="en-US"/>
                      </w:rPr>
                      <w:t xml:space="preserve"> </w:t>
                    </w:r>
                    <w:proofErr w:type="spellStart"/>
                    <w:r w:rsidR="0013439F" w:rsidRPr="009633B5">
                      <w:rPr>
                        <w:rFonts w:cstheme="minorHAnsi"/>
                        <w:color w:val="27779B"/>
                        <w:lang w:val="en-US"/>
                      </w:rPr>
                      <w:t>meses</w:t>
                    </w:r>
                    <w:proofErr w:type="spellEnd"/>
                  </w:p>
                  <w:p w14:paraId="58234B5C" w14:textId="2A3661E7" w:rsidR="005753D4" w:rsidRDefault="0040374D" w:rsidP="005753D4">
                    <w:pPr>
                      <w:spacing w:before="120" w:after="0" w:line="252" w:lineRule="auto"/>
                      <w:ind w:left="350" w:right="299"/>
                      <w:jc w:val="both"/>
                      <w:rPr>
                        <w:rFonts w:cstheme="minorHAnsi"/>
                        <w:lang w:val="es-ES"/>
                      </w:rPr>
                    </w:pPr>
                    <w:r>
                      <w:rPr>
                        <w:rFonts w:cstheme="minorHAnsi"/>
                        <w:lang w:val="es-ES"/>
                      </w:rPr>
                      <w:t xml:space="preserve">Responsable de la implementación del sistema de facturación electrónica para los clientes en </w:t>
                    </w:r>
                    <w:r w:rsidR="004341B4">
                      <w:rPr>
                        <w:rFonts w:cstheme="minorHAnsi"/>
                        <w:lang w:val="es-ES"/>
                      </w:rPr>
                      <w:t>América</w:t>
                    </w:r>
                    <w:r>
                      <w:rPr>
                        <w:rFonts w:cstheme="minorHAnsi"/>
                        <w:lang w:val="es-ES"/>
                      </w:rPr>
                      <w:t xml:space="preserve"> Latina y Europa. Mi rol consiste en coordinar y realizar la implementación del sistema, habilitar la comunicación entre el sistema ERP y RTC (Real Time </w:t>
                    </w:r>
                    <w:proofErr w:type="spellStart"/>
                    <w:r w:rsidRPr="0040374D">
                      <w:rPr>
                        <w:rFonts w:cstheme="minorHAnsi"/>
                        <w:lang w:val="es-ES"/>
                      </w:rPr>
                      <w:t>Connector</w:t>
                    </w:r>
                    <w:proofErr w:type="spellEnd"/>
                    <w:r w:rsidRPr="0040374D">
                      <w:rPr>
                        <w:rFonts w:cstheme="minorHAnsi"/>
                        <w:lang w:val="es-ES"/>
                      </w:rPr>
                      <w:t>,</w:t>
                    </w:r>
                    <w:r>
                      <w:rPr>
                        <w:rFonts w:cstheme="minorHAnsi"/>
                        <w:lang w:val="es-ES"/>
                      </w:rPr>
                      <w:t xml:space="preserve"> sistema de facturación electrónica) </w:t>
                    </w:r>
                    <w:r w:rsidR="00853248">
                      <w:rPr>
                        <w:rFonts w:cstheme="minorHAnsi"/>
                        <w:lang w:val="es-ES"/>
                      </w:rPr>
                      <w:t xml:space="preserve">del sistema de </w:t>
                    </w:r>
                    <w:proofErr w:type="spellStart"/>
                    <w:r w:rsidR="00853248">
                      <w:rPr>
                        <w:rFonts w:cstheme="minorHAnsi"/>
                        <w:lang w:val="es-ES"/>
                      </w:rPr>
                      <w:t>Sovos</w:t>
                    </w:r>
                    <w:proofErr w:type="spellEnd"/>
                    <w:r w:rsidR="00853248">
                      <w:rPr>
                        <w:rFonts w:cstheme="minorHAnsi"/>
                        <w:lang w:val="es-ES"/>
                      </w:rPr>
                      <w:t>.</w:t>
                    </w:r>
                  </w:p>
                  <w:p w14:paraId="1C6CC816" w14:textId="77777777" w:rsidR="0040374D" w:rsidRDefault="0040374D" w:rsidP="005753D4">
                    <w:pPr>
                      <w:spacing w:before="120" w:after="0" w:line="252" w:lineRule="auto"/>
                      <w:ind w:left="350" w:right="299"/>
                      <w:jc w:val="both"/>
                      <w:rPr>
                        <w:rFonts w:cstheme="minorHAnsi"/>
                        <w:lang w:val="es-ES"/>
                      </w:rPr>
                    </w:pPr>
                  </w:p>
                  <w:p w14:paraId="5801425B" w14:textId="77777777" w:rsidR="0040374D" w:rsidRPr="00C85BB7" w:rsidRDefault="0040374D" w:rsidP="0040374D">
                    <w:pPr>
                      <w:spacing w:before="120" w:after="0" w:line="252" w:lineRule="auto"/>
                      <w:ind w:left="350" w:right="299"/>
                      <w:jc w:val="both"/>
                      <w:rPr>
                        <w:rFonts w:cstheme="minorHAnsi"/>
                        <w:lang w:val="es-ES"/>
                      </w:rPr>
                    </w:pPr>
                    <w:r w:rsidRPr="00C85BB7">
                      <w:rPr>
                        <w:rFonts w:cstheme="minorHAnsi"/>
                        <w:b/>
                        <w:lang w:val="es-ES"/>
                      </w:rPr>
                      <w:lastRenderedPageBreak/>
                      <w:t>Principales Asignaciones:</w:t>
                    </w:r>
                  </w:p>
                  <w:p w14:paraId="435B7519" w14:textId="4B509561" w:rsidR="0040374D" w:rsidRDefault="0040374D" w:rsidP="0040374D">
                    <w:pPr>
                      <w:pStyle w:val="ListParagraph"/>
                      <w:numPr>
                        <w:ilvl w:val="0"/>
                        <w:numId w:val="2"/>
                      </w:numPr>
                      <w:spacing w:before="120" w:after="0" w:line="252" w:lineRule="auto"/>
                      <w:ind w:right="299"/>
                      <w:jc w:val="both"/>
                      <w:rPr>
                        <w:rFonts w:asciiTheme="minorHAnsi" w:hAnsiTheme="minorHAnsi" w:cstheme="minorHAnsi"/>
                        <w:sz w:val="20"/>
                        <w:szCs w:val="20"/>
                        <w:lang w:val="es-ES"/>
                      </w:rPr>
                    </w:pPr>
                    <w:r>
                      <w:rPr>
                        <w:rFonts w:asciiTheme="minorHAnsi" w:hAnsiTheme="minorHAnsi" w:cstheme="minorHAnsi"/>
                        <w:sz w:val="20"/>
                        <w:szCs w:val="20"/>
                        <w:lang w:val="es-ES"/>
                      </w:rPr>
                      <w:t xml:space="preserve">Coordinar reuniones con el cliente, con el objetivo de explicar el proceso de implementación del sistema, esto implica verificar previamente </w:t>
                    </w:r>
                    <w:r w:rsidR="009C0800">
                      <w:rPr>
                        <w:rFonts w:asciiTheme="minorHAnsi" w:hAnsiTheme="minorHAnsi" w:cstheme="minorHAnsi"/>
                        <w:sz w:val="20"/>
                        <w:szCs w:val="20"/>
                        <w:lang w:val="es-ES"/>
                      </w:rPr>
                      <w:t>la configuración de los servidores y validar que no haya ningún inconveniente al momento de realizar la instalación.</w:t>
                    </w:r>
                  </w:p>
                  <w:p w14:paraId="6D7F941C" w14:textId="780CC9DE" w:rsidR="009C0800" w:rsidRDefault="009C0800" w:rsidP="0040374D">
                    <w:pPr>
                      <w:pStyle w:val="ListParagraph"/>
                      <w:numPr>
                        <w:ilvl w:val="0"/>
                        <w:numId w:val="2"/>
                      </w:numPr>
                      <w:spacing w:before="120" w:after="0" w:line="252" w:lineRule="auto"/>
                      <w:ind w:right="299"/>
                      <w:jc w:val="both"/>
                      <w:rPr>
                        <w:rFonts w:asciiTheme="minorHAnsi" w:hAnsiTheme="minorHAnsi" w:cstheme="minorHAnsi"/>
                        <w:sz w:val="20"/>
                        <w:szCs w:val="20"/>
                        <w:lang w:val="es-ES"/>
                      </w:rPr>
                    </w:pPr>
                    <w:r>
                      <w:rPr>
                        <w:rFonts w:asciiTheme="minorHAnsi" w:hAnsiTheme="minorHAnsi" w:cstheme="minorHAnsi"/>
                        <w:sz w:val="20"/>
                        <w:szCs w:val="20"/>
                        <w:lang w:val="es-ES"/>
                      </w:rPr>
                      <w:t>Instalación del sistema, se realiza la instalación y configuración del software RTC, instalación y creación de base de datos en SQL Server, creación de tablas</w:t>
                    </w:r>
                    <w:r w:rsidR="009027D7">
                      <w:rPr>
                        <w:rFonts w:asciiTheme="minorHAnsi" w:hAnsiTheme="minorHAnsi" w:cstheme="minorHAnsi"/>
                        <w:sz w:val="20"/>
                        <w:szCs w:val="20"/>
                        <w:lang w:val="es-ES"/>
                      </w:rPr>
                      <w:t xml:space="preserve">. Verificar el </w:t>
                    </w:r>
                    <w:r w:rsidR="00780EA0">
                      <w:rPr>
                        <w:rFonts w:asciiTheme="minorHAnsi" w:hAnsiTheme="minorHAnsi" w:cstheme="minorHAnsi"/>
                        <w:sz w:val="20"/>
                        <w:szCs w:val="20"/>
                        <w:lang w:val="es-ES"/>
                      </w:rPr>
                      <w:t>vínculo</w:t>
                    </w:r>
                    <w:r w:rsidR="009027D7">
                      <w:rPr>
                        <w:rFonts w:asciiTheme="minorHAnsi" w:hAnsiTheme="minorHAnsi" w:cstheme="minorHAnsi"/>
                        <w:sz w:val="20"/>
                        <w:szCs w:val="20"/>
                        <w:lang w:val="es-ES"/>
                      </w:rPr>
                      <w:t xml:space="preserve"> entre el sistema SAP (o cualquier otro modulo similar) y RTC.</w:t>
                    </w:r>
                  </w:p>
                  <w:p w14:paraId="05D2E8A6" w14:textId="49DD70FB" w:rsidR="009027D7" w:rsidRDefault="009027D7" w:rsidP="0040374D">
                    <w:pPr>
                      <w:pStyle w:val="ListParagraph"/>
                      <w:numPr>
                        <w:ilvl w:val="0"/>
                        <w:numId w:val="2"/>
                      </w:numPr>
                      <w:spacing w:before="120" w:after="0" w:line="252" w:lineRule="auto"/>
                      <w:ind w:right="299"/>
                      <w:jc w:val="both"/>
                      <w:rPr>
                        <w:rFonts w:asciiTheme="minorHAnsi" w:hAnsiTheme="minorHAnsi" w:cstheme="minorHAnsi"/>
                        <w:sz w:val="20"/>
                        <w:szCs w:val="20"/>
                        <w:lang w:val="es-ES"/>
                      </w:rPr>
                    </w:pPr>
                    <w:r>
                      <w:rPr>
                        <w:rFonts w:asciiTheme="minorHAnsi" w:hAnsiTheme="minorHAnsi" w:cstheme="minorHAnsi"/>
                        <w:sz w:val="20"/>
                        <w:szCs w:val="20"/>
                        <w:lang w:val="es-ES"/>
                      </w:rPr>
                      <w:t xml:space="preserve">Diseñar planillas, en base a los requerimientos del cliente se diseña la planilla de la documentación electrónica que quiera procesar (facturas, notas de crédito o débito, etc.) los diseños se realizar en XML usado C# y </w:t>
                    </w:r>
                    <w:proofErr w:type="spellStart"/>
                    <w:r>
                      <w:rPr>
                        <w:rFonts w:asciiTheme="minorHAnsi" w:hAnsiTheme="minorHAnsi" w:cstheme="minorHAnsi"/>
                        <w:sz w:val="20"/>
                        <w:szCs w:val="20"/>
                        <w:lang w:val="es-ES"/>
                      </w:rPr>
                      <w:t>Jasper</w:t>
                    </w:r>
                    <w:proofErr w:type="spellEnd"/>
                    <w:r>
                      <w:rPr>
                        <w:rFonts w:asciiTheme="minorHAnsi" w:hAnsiTheme="minorHAnsi" w:cstheme="minorHAnsi"/>
                        <w:sz w:val="20"/>
                        <w:szCs w:val="20"/>
                        <w:lang w:val="es-ES"/>
                      </w:rPr>
                      <w:t xml:space="preserve"> </w:t>
                    </w:r>
                    <w:proofErr w:type="spellStart"/>
                    <w:r>
                      <w:rPr>
                        <w:rFonts w:asciiTheme="minorHAnsi" w:hAnsiTheme="minorHAnsi" w:cstheme="minorHAnsi"/>
                        <w:sz w:val="20"/>
                        <w:szCs w:val="20"/>
                        <w:lang w:val="es-ES"/>
                      </w:rPr>
                      <w:t>Reports</w:t>
                    </w:r>
                    <w:proofErr w:type="spellEnd"/>
                    <w:r>
                      <w:rPr>
                        <w:rFonts w:asciiTheme="minorHAnsi" w:hAnsiTheme="minorHAnsi" w:cstheme="minorHAnsi"/>
                        <w:sz w:val="20"/>
                        <w:szCs w:val="20"/>
                        <w:lang w:val="es-ES"/>
                      </w:rPr>
                      <w:t>, dependiendo de la plataforma.</w:t>
                    </w:r>
                  </w:p>
                  <w:p w14:paraId="4F441D0E" w14:textId="60139D74" w:rsidR="009027D7" w:rsidRPr="00C85BB7" w:rsidRDefault="009027D7" w:rsidP="0040374D">
                    <w:pPr>
                      <w:pStyle w:val="ListParagraph"/>
                      <w:numPr>
                        <w:ilvl w:val="0"/>
                        <w:numId w:val="2"/>
                      </w:numPr>
                      <w:spacing w:before="120" w:after="0" w:line="252" w:lineRule="auto"/>
                      <w:ind w:right="299"/>
                      <w:jc w:val="both"/>
                      <w:rPr>
                        <w:rFonts w:asciiTheme="minorHAnsi" w:hAnsiTheme="minorHAnsi" w:cstheme="minorHAnsi"/>
                        <w:sz w:val="20"/>
                        <w:szCs w:val="20"/>
                        <w:lang w:val="es-ES"/>
                      </w:rPr>
                    </w:pPr>
                    <w:r>
                      <w:rPr>
                        <w:rFonts w:asciiTheme="minorHAnsi" w:hAnsiTheme="minorHAnsi" w:cstheme="minorHAnsi"/>
                        <w:sz w:val="20"/>
                        <w:szCs w:val="20"/>
                        <w:lang w:val="es-ES"/>
                      </w:rPr>
                      <w:t xml:space="preserve">Periodo de pruebas y Producción. Se mantiene una constante comunicación con el cliente en el periodo de pruebas, </w:t>
                    </w:r>
                    <w:r w:rsidR="00E21A43">
                      <w:rPr>
                        <w:rFonts w:asciiTheme="minorHAnsi" w:hAnsiTheme="minorHAnsi" w:cstheme="minorHAnsi"/>
                        <w:sz w:val="20"/>
                        <w:szCs w:val="20"/>
                        <w:lang w:val="es-ES"/>
                      </w:rPr>
                      <w:t>siendo contingencia en caso ocurra algún imprevisto o algún error que pueda generarse. Luego de las pruebas, comienza la fase de producción en la cual hay que estar en un proceso de observación por una semana y al igual que en QA se debe estar preparado para cualquier contingencia. Luego el cliente pasa a manos del equipo de soporte.</w:t>
                    </w:r>
                  </w:p>
                  <w:p w14:paraId="2912F9AE" w14:textId="77777777" w:rsidR="0040374D" w:rsidRPr="00C85BB7" w:rsidRDefault="0040374D" w:rsidP="005753D4">
                    <w:pPr>
                      <w:spacing w:before="120" w:after="0" w:line="252" w:lineRule="auto"/>
                      <w:ind w:left="350" w:right="299"/>
                      <w:jc w:val="both"/>
                      <w:rPr>
                        <w:rFonts w:cstheme="minorHAnsi"/>
                        <w:lang w:val="es-ES"/>
                      </w:rPr>
                    </w:pPr>
                  </w:p>
                  <w:p w14:paraId="5D0EE9AD" w14:textId="222DB293" w:rsidR="005753D4" w:rsidRPr="00C85BB7" w:rsidRDefault="0013439F" w:rsidP="005753D4">
                    <w:pPr>
                      <w:spacing w:before="120" w:after="0" w:line="252" w:lineRule="auto"/>
                      <w:ind w:left="350" w:right="299"/>
                      <w:jc w:val="both"/>
                      <w:rPr>
                        <w:rFonts w:cstheme="minorHAnsi"/>
                        <w:b/>
                        <w:lang w:val="es-ES"/>
                      </w:rPr>
                    </w:pPr>
                    <w:r w:rsidRPr="00C85BB7">
                      <w:rPr>
                        <w:rFonts w:cstheme="minorHAnsi"/>
                        <w:b/>
                        <w:lang w:val="es-ES"/>
                      </w:rPr>
                      <w:t>Logros</w:t>
                    </w:r>
                    <w:r w:rsidR="000606DC" w:rsidRPr="00C85BB7">
                      <w:rPr>
                        <w:rFonts w:cstheme="minorHAnsi"/>
                        <w:b/>
                        <w:lang w:val="es-ES"/>
                      </w:rPr>
                      <w:t xml:space="preserve"> Profesionales</w:t>
                    </w:r>
                    <w:r w:rsidR="005753D4" w:rsidRPr="00C85BB7">
                      <w:rPr>
                        <w:rFonts w:cstheme="minorHAnsi"/>
                        <w:b/>
                        <w:lang w:val="es-ES"/>
                      </w:rPr>
                      <w:t>:</w:t>
                    </w:r>
                  </w:p>
                  <w:p w14:paraId="20278936" w14:textId="4233CCAB" w:rsidR="005753D4" w:rsidRPr="00C85BB7" w:rsidRDefault="00E21A43" w:rsidP="005753D4">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 xml:space="preserve">Encargado de consolidar la información, creando un portal de documentación que ayudaba a los pasos de instalación y configuración del sistema RTC como también documentación en caso de errores que pudieran generarse durante la implementación. </w:t>
                    </w:r>
                  </w:p>
                  <w:p w14:paraId="27C79DA8" w14:textId="0F88899A" w:rsidR="005753D4" w:rsidRPr="00C85BB7" w:rsidRDefault="00E21A43" w:rsidP="005753D4">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 xml:space="preserve">Creación de una aplicación que generaba scripts de manera </w:t>
                    </w:r>
                    <w:proofErr w:type="spellStart"/>
                    <w:r>
                      <w:rPr>
                        <w:rFonts w:asciiTheme="minorHAnsi" w:hAnsiTheme="minorHAnsi" w:cstheme="minorHAnsi"/>
                        <w:sz w:val="20"/>
                        <w:szCs w:val="20"/>
                        <w:lang w:val="es-ES"/>
                      </w:rPr>
                      <w:t>semi</w:t>
                    </w:r>
                    <w:proofErr w:type="spellEnd"/>
                    <w:r>
                      <w:rPr>
                        <w:rFonts w:asciiTheme="minorHAnsi" w:hAnsiTheme="minorHAnsi" w:cstheme="minorHAnsi"/>
                        <w:sz w:val="20"/>
                        <w:szCs w:val="20"/>
                        <w:lang w:val="es-ES"/>
                      </w:rPr>
                      <w:t xml:space="preserve"> automática, lo cual nos ayudaba al momento de crear las tablas en SQL, algunos clientes tenían una conexión</w:t>
                    </w:r>
                    <w:r w:rsidR="00202769">
                      <w:rPr>
                        <w:rFonts w:asciiTheme="minorHAnsi" w:hAnsiTheme="minorHAnsi" w:cstheme="minorHAnsi"/>
                        <w:sz w:val="20"/>
                        <w:szCs w:val="20"/>
                        <w:lang w:val="es-ES"/>
                      </w:rPr>
                      <w:t xml:space="preserve"> remota</w:t>
                    </w:r>
                    <w:r>
                      <w:rPr>
                        <w:rFonts w:asciiTheme="minorHAnsi" w:hAnsiTheme="minorHAnsi" w:cstheme="minorHAnsi"/>
                        <w:sz w:val="20"/>
                        <w:szCs w:val="20"/>
                        <w:lang w:val="es-ES"/>
                      </w:rPr>
                      <w:t xml:space="preserve"> muy débil y al conectarse a ellos hacia más lenta la instalación del sistema, sobre todo al momento de escribir las </w:t>
                    </w:r>
                    <w:proofErr w:type="spellStart"/>
                    <w:r>
                      <w:rPr>
                        <w:rFonts w:asciiTheme="minorHAnsi" w:hAnsiTheme="minorHAnsi" w:cstheme="minorHAnsi"/>
                        <w:sz w:val="20"/>
                        <w:szCs w:val="20"/>
                        <w:lang w:val="es-ES"/>
                      </w:rPr>
                      <w:t>querys</w:t>
                    </w:r>
                    <w:proofErr w:type="spellEnd"/>
                    <w:r>
                      <w:rPr>
                        <w:rFonts w:asciiTheme="minorHAnsi" w:hAnsiTheme="minorHAnsi" w:cstheme="minorHAnsi"/>
                        <w:sz w:val="20"/>
                        <w:szCs w:val="20"/>
                        <w:lang w:val="es-ES"/>
                      </w:rPr>
                      <w:t xml:space="preserve"> de SQL, esta aplicación permitía generar las </w:t>
                    </w:r>
                    <w:proofErr w:type="spellStart"/>
                    <w:r>
                      <w:rPr>
                        <w:rFonts w:asciiTheme="minorHAnsi" w:hAnsiTheme="minorHAnsi" w:cstheme="minorHAnsi"/>
                        <w:sz w:val="20"/>
                        <w:szCs w:val="20"/>
                        <w:lang w:val="es-ES"/>
                      </w:rPr>
                      <w:t>querys</w:t>
                    </w:r>
                    <w:proofErr w:type="spellEnd"/>
                    <w:r>
                      <w:rPr>
                        <w:rFonts w:asciiTheme="minorHAnsi" w:hAnsiTheme="minorHAnsi" w:cstheme="minorHAnsi"/>
                        <w:sz w:val="20"/>
                        <w:szCs w:val="20"/>
                        <w:lang w:val="es-ES"/>
                      </w:rPr>
                      <w:t xml:space="preserve"> de forma más rápida y fácil lo que nos generaba un ahorro de tiempo de un 50% al momento de instalar.</w:t>
                    </w:r>
                  </w:p>
                  <w:p w14:paraId="589745ED" w14:textId="68F1BD1B" w:rsidR="009E5252" w:rsidRPr="00C85BB7" w:rsidRDefault="00E21A43" w:rsidP="007755C0">
                    <w:pPr>
                      <w:pStyle w:val="ListParagraph"/>
                      <w:numPr>
                        <w:ilvl w:val="0"/>
                        <w:numId w:val="1"/>
                      </w:numPr>
                      <w:spacing w:before="120" w:after="0" w:line="252" w:lineRule="auto"/>
                      <w:ind w:left="749" w:right="299" w:hanging="284"/>
                      <w:jc w:val="both"/>
                      <w:rPr>
                        <w:rFonts w:cstheme="minorHAnsi"/>
                        <w:lang w:val="es-ES"/>
                      </w:rPr>
                    </w:pPr>
                    <w:r>
                      <w:rPr>
                        <w:rFonts w:cstheme="minorHAnsi"/>
                        <w:lang w:val="es-ES"/>
                      </w:rPr>
                      <w:t xml:space="preserve">Fui nombrado </w:t>
                    </w:r>
                    <w:proofErr w:type="spellStart"/>
                    <w:r>
                      <w:rPr>
                        <w:rFonts w:cstheme="minorHAnsi"/>
                        <w:lang w:val="es-ES"/>
                      </w:rPr>
                      <w:t>Team</w:t>
                    </w:r>
                    <w:proofErr w:type="spellEnd"/>
                    <w:r>
                      <w:rPr>
                        <w:rFonts w:cstheme="minorHAnsi"/>
                        <w:lang w:val="es-ES"/>
                      </w:rPr>
                      <w:t xml:space="preserve"> Lead de un grupo de 4 personas, y también estuve encargado de realizar inducciones cuando nuevos elementos llegaba al área.</w:t>
                    </w:r>
                  </w:p>
                </w:sdtContent>
              </w:sdt>
              <w:sdt>
                <w:sdtPr>
                  <w:rPr>
                    <w:rFonts w:cstheme="minorHAnsi"/>
                    <w:b/>
                    <w:bCs/>
                    <w:caps/>
                    <w:lang w:val="es-ES"/>
                  </w:rPr>
                  <w:id w:val="-1240024091"/>
                  <w:placeholder>
                    <w:docPart w:val="83140C2BA9C24E909D47A96732E081C1"/>
                  </w:placeholder>
                  <w15:repeatingSectionItem/>
                </w:sdtPr>
                <w:sdtEndPr>
                  <w:rPr>
                    <w:b w:val="0"/>
                    <w:bCs w:val="0"/>
                    <w:caps w:val="0"/>
                  </w:rPr>
                </w:sdtEndPr>
                <w:sdtContent>
                  <w:p w14:paraId="3E6280C5" w14:textId="1FB90429" w:rsidR="005753D4" w:rsidRPr="009633B5" w:rsidRDefault="00C6388E" w:rsidP="005753D4">
                    <w:pPr>
                      <w:spacing w:before="240" w:after="0" w:line="252" w:lineRule="auto"/>
                      <w:ind w:left="181" w:right="299" w:firstLine="147"/>
                      <w:jc w:val="both"/>
                      <w:rPr>
                        <w:rFonts w:cstheme="minorHAnsi"/>
                        <w:b/>
                        <w:lang w:val="en-US"/>
                      </w:rPr>
                    </w:pPr>
                    <w:r w:rsidRPr="009633B5">
                      <w:rPr>
                        <w:rFonts w:cstheme="minorHAnsi"/>
                        <w:b/>
                        <w:lang w:val="en-US"/>
                      </w:rPr>
                      <w:t>ASSOCIATE TECHNICAL SUPPORT ENGINEER</w:t>
                    </w:r>
                  </w:p>
                  <w:p w14:paraId="63F2E014" w14:textId="6A62D57D" w:rsidR="005753D4" w:rsidRPr="009633B5" w:rsidRDefault="00C6388E" w:rsidP="005753D4">
                    <w:pPr>
                      <w:spacing w:before="120" w:after="0" w:line="252" w:lineRule="auto"/>
                      <w:ind w:left="181" w:right="299" w:firstLine="147"/>
                      <w:jc w:val="both"/>
                      <w:rPr>
                        <w:rFonts w:cstheme="minorHAnsi"/>
                        <w:color w:val="27779B"/>
                        <w:lang w:val="en-US"/>
                      </w:rPr>
                    </w:pPr>
                    <w:r w:rsidRPr="00445C84">
                      <w:rPr>
                        <w:rFonts w:cstheme="minorHAnsi"/>
                        <w:color w:val="27779B"/>
                        <w:lang w:val="en-US"/>
                      </w:rPr>
                      <w:t>ORACLE</w:t>
                    </w:r>
                    <w:r w:rsidR="005753D4" w:rsidRPr="00445C84">
                      <w:rPr>
                        <w:rFonts w:cstheme="minorHAnsi"/>
                        <w:color w:val="27779B"/>
                        <w:lang w:val="en-US"/>
                      </w:rPr>
                      <w:t xml:space="preserve"> / </w:t>
                    </w:r>
                    <w:r w:rsidR="005753D4" w:rsidRPr="009633B5">
                      <w:rPr>
                        <w:rFonts w:cstheme="minorHAnsi"/>
                        <w:color w:val="27779B"/>
                        <w:lang w:val="en-US"/>
                      </w:rPr>
                      <w:t xml:space="preserve">Chile – </w:t>
                    </w:r>
                    <w:r w:rsidRPr="009633B5">
                      <w:rPr>
                        <w:rFonts w:cstheme="minorHAnsi"/>
                        <w:color w:val="27779B"/>
                        <w:lang w:val="en-US"/>
                      </w:rPr>
                      <w:t>Sep</w:t>
                    </w:r>
                    <w:r w:rsidR="005753D4" w:rsidRPr="009633B5">
                      <w:rPr>
                        <w:rFonts w:cstheme="minorHAnsi"/>
                        <w:color w:val="27779B"/>
                        <w:lang w:val="en-US"/>
                      </w:rPr>
                      <w:t xml:space="preserve"> 20</w:t>
                    </w:r>
                    <w:r w:rsidRPr="009633B5">
                      <w:rPr>
                        <w:rFonts w:cstheme="minorHAnsi"/>
                        <w:color w:val="27779B"/>
                        <w:lang w:val="en-US"/>
                      </w:rPr>
                      <w:t>11</w:t>
                    </w:r>
                    <w:r w:rsidR="005753D4" w:rsidRPr="009633B5">
                      <w:rPr>
                        <w:rFonts w:cstheme="minorHAnsi"/>
                        <w:color w:val="27779B"/>
                        <w:lang w:val="en-US"/>
                      </w:rPr>
                      <w:t xml:space="preserve"> – </w:t>
                    </w:r>
                    <w:r w:rsidRPr="009633B5">
                      <w:rPr>
                        <w:rFonts w:cstheme="minorHAnsi"/>
                        <w:color w:val="27779B"/>
                        <w:lang w:val="en-US"/>
                      </w:rPr>
                      <w:t>Oct</w:t>
                    </w:r>
                    <w:r w:rsidR="005753D4" w:rsidRPr="009633B5">
                      <w:rPr>
                        <w:rFonts w:cstheme="minorHAnsi"/>
                        <w:color w:val="27779B"/>
                        <w:lang w:val="en-US"/>
                      </w:rPr>
                      <w:t xml:space="preserve"> 20</w:t>
                    </w:r>
                    <w:r w:rsidRPr="009633B5">
                      <w:rPr>
                        <w:rFonts w:cstheme="minorHAnsi"/>
                        <w:color w:val="27779B"/>
                        <w:lang w:val="en-US"/>
                      </w:rPr>
                      <w:t>17</w:t>
                    </w:r>
                    <w:r w:rsidR="005753D4" w:rsidRPr="009633B5">
                      <w:rPr>
                        <w:rFonts w:cstheme="minorHAnsi"/>
                        <w:color w:val="27779B"/>
                        <w:lang w:val="en-US"/>
                      </w:rPr>
                      <w:t xml:space="preserve"> / </w:t>
                    </w:r>
                    <w:proofErr w:type="spellStart"/>
                    <w:r w:rsidRPr="009633B5">
                      <w:rPr>
                        <w:rFonts w:cstheme="minorHAnsi"/>
                        <w:color w:val="27779B"/>
                        <w:lang w:val="en-US"/>
                      </w:rPr>
                      <w:t>seis</w:t>
                    </w:r>
                    <w:proofErr w:type="spellEnd"/>
                    <w:r w:rsidR="007755C0" w:rsidRPr="009633B5">
                      <w:rPr>
                        <w:rFonts w:cstheme="minorHAnsi"/>
                        <w:color w:val="27779B"/>
                        <w:lang w:val="en-US"/>
                      </w:rPr>
                      <w:t xml:space="preserve"> </w:t>
                    </w:r>
                    <w:proofErr w:type="spellStart"/>
                    <w:r w:rsidR="003262BE" w:rsidRPr="009633B5">
                      <w:rPr>
                        <w:rFonts w:cstheme="minorHAnsi"/>
                        <w:color w:val="27779B"/>
                        <w:lang w:val="en-US"/>
                      </w:rPr>
                      <w:t>años</w:t>
                    </w:r>
                    <w:proofErr w:type="spellEnd"/>
                    <w:r w:rsidR="007755C0" w:rsidRPr="009633B5">
                      <w:rPr>
                        <w:rFonts w:cstheme="minorHAnsi"/>
                        <w:color w:val="27779B"/>
                        <w:lang w:val="en-US"/>
                      </w:rPr>
                      <w:t xml:space="preserve">, un </w:t>
                    </w:r>
                    <w:proofErr w:type="spellStart"/>
                    <w:r w:rsidR="007755C0" w:rsidRPr="009633B5">
                      <w:rPr>
                        <w:rFonts w:cstheme="minorHAnsi"/>
                        <w:color w:val="27779B"/>
                        <w:lang w:val="en-US"/>
                      </w:rPr>
                      <w:t>mes</w:t>
                    </w:r>
                    <w:proofErr w:type="spellEnd"/>
                  </w:p>
                  <w:p w14:paraId="49C72319" w14:textId="72E55D8E" w:rsidR="00C6388E" w:rsidRDefault="00C6388E" w:rsidP="00C6388E">
                    <w:pPr>
                      <w:spacing w:before="120" w:after="0" w:line="252" w:lineRule="auto"/>
                      <w:ind w:left="350" w:right="299"/>
                      <w:jc w:val="both"/>
                      <w:rPr>
                        <w:rFonts w:cstheme="minorHAnsi"/>
                        <w:lang w:val="es-ES"/>
                      </w:rPr>
                    </w:pPr>
                    <w:r w:rsidRPr="00C6388E">
                      <w:rPr>
                        <w:rFonts w:cstheme="minorHAnsi"/>
                        <w:lang w:val="es-ES"/>
                      </w:rPr>
                      <w:t>Responsable de revisión de casos para el sistema de automatización realizando el control de calidad del flujo, revisión de alarmas del sistema para su correcto ruteo, mantener comunicación abierta con los profesionales encargados del desarrollado al momento de detección fallas a nivel global, reportando semanalmente el buen funcionamiento del proceso.</w:t>
                    </w:r>
                  </w:p>
                  <w:p w14:paraId="158842F1" w14:textId="77777777" w:rsidR="008A280B" w:rsidRPr="00C85BB7" w:rsidRDefault="008A280B" w:rsidP="008A280B">
                    <w:pPr>
                      <w:spacing w:before="120" w:after="0" w:line="252" w:lineRule="auto"/>
                      <w:ind w:left="350" w:right="299"/>
                      <w:jc w:val="both"/>
                      <w:rPr>
                        <w:rFonts w:cstheme="minorHAnsi"/>
                        <w:lang w:val="es-ES"/>
                      </w:rPr>
                    </w:pPr>
                    <w:r w:rsidRPr="00C85BB7">
                      <w:rPr>
                        <w:rFonts w:cstheme="minorHAnsi"/>
                        <w:b/>
                        <w:lang w:val="es-ES"/>
                      </w:rPr>
                      <w:t>Principales Asignaciones:</w:t>
                    </w:r>
                  </w:p>
                  <w:p w14:paraId="03DA5D6B" w14:textId="1F6E2483" w:rsidR="008A280B" w:rsidRDefault="008A280B"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Participe en la puesta en marcha del proceso de automatización para la plataforma MY ORACLE SUPPORT,</w:t>
                    </w:r>
                    <w:r w:rsidR="009B7DDF">
                      <w:rPr>
                        <w:rFonts w:asciiTheme="minorHAnsi" w:hAnsiTheme="minorHAnsi" w:cstheme="minorHAnsi"/>
                        <w:sz w:val="20"/>
                        <w:szCs w:val="20"/>
                        <w:lang w:val="es-ES"/>
                      </w:rPr>
                      <w:t xml:space="preserve"> donde se procesaban y gestionaban las SR (</w:t>
                    </w:r>
                    <w:proofErr w:type="spellStart"/>
                    <w:r w:rsidR="009B7DDF">
                      <w:rPr>
                        <w:rFonts w:asciiTheme="minorHAnsi" w:hAnsiTheme="minorHAnsi" w:cstheme="minorHAnsi"/>
                        <w:sz w:val="20"/>
                        <w:szCs w:val="20"/>
                        <w:lang w:val="es-ES"/>
                      </w:rPr>
                      <w:t>Service</w:t>
                    </w:r>
                    <w:proofErr w:type="spellEnd"/>
                    <w:r w:rsidR="009B7DDF">
                      <w:rPr>
                        <w:rFonts w:asciiTheme="minorHAnsi" w:hAnsiTheme="minorHAnsi" w:cstheme="minorHAnsi"/>
                        <w:sz w:val="20"/>
                        <w:szCs w:val="20"/>
                        <w:lang w:val="es-ES"/>
                      </w:rPr>
                      <w:t xml:space="preserve"> </w:t>
                    </w:r>
                    <w:proofErr w:type="spellStart"/>
                    <w:r w:rsidR="009B7DDF">
                      <w:rPr>
                        <w:rFonts w:asciiTheme="minorHAnsi" w:hAnsiTheme="minorHAnsi" w:cstheme="minorHAnsi"/>
                        <w:sz w:val="20"/>
                        <w:szCs w:val="20"/>
                        <w:lang w:val="es-ES"/>
                      </w:rPr>
                      <w:t>Request</w:t>
                    </w:r>
                    <w:proofErr w:type="spellEnd"/>
                    <w:r w:rsidR="009B7DDF">
                      <w:rPr>
                        <w:rFonts w:asciiTheme="minorHAnsi" w:hAnsiTheme="minorHAnsi" w:cstheme="minorHAnsi"/>
                        <w:sz w:val="20"/>
                        <w:szCs w:val="20"/>
                        <w:lang w:val="es-ES"/>
                      </w:rPr>
                      <w:t>)</w:t>
                    </w:r>
                    <w:r>
                      <w:rPr>
                        <w:rFonts w:asciiTheme="minorHAnsi" w:hAnsiTheme="minorHAnsi" w:cstheme="minorHAnsi"/>
                        <w:sz w:val="20"/>
                        <w:szCs w:val="20"/>
                        <w:lang w:val="es-ES"/>
                      </w:rPr>
                      <w:t xml:space="preserve"> </w:t>
                    </w:r>
                    <w:r w:rsidR="009B7DDF">
                      <w:rPr>
                        <w:rFonts w:asciiTheme="minorHAnsi" w:hAnsiTheme="minorHAnsi" w:cstheme="minorHAnsi"/>
                        <w:sz w:val="20"/>
                        <w:szCs w:val="20"/>
                        <w:lang w:val="es-ES"/>
                      </w:rPr>
                      <w:t>con el objetivo que estas SR llegaran a un repositorio donde en primera instancia se deberían procesar de forma manual para finalmente lograr automatizarlas.</w:t>
                    </w:r>
                  </w:p>
                  <w:p w14:paraId="7BC1A37A" w14:textId="3A04E454" w:rsidR="008A280B" w:rsidRDefault="008A280B"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Revise diariamente las alertas que entraban al flujo automatizado para verificar si la alarma fallaba realmente en el proceso o</w:t>
                    </w:r>
                    <w:r w:rsidR="001A5272">
                      <w:rPr>
                        <w:rFonts w:asciiTheme="minorHAnsi" w:hAnsiTheme="minorHAnsi" w:cstheme="minorHAnsi"/>
                        <w:sz w:val="20"/>
                        <w:szCs w:val="20"/>
                        <w:lang w:val="es-ES"/>
                      </w:rPr>
                      <w:t xml:space="preserve"> era un error del programa. Si el problema era real, </w:t>
                    </w:r>
                    <w:r w:rsidR="009B7DDF">
                      <w:rPr>
                        <w:rFonts w:asciiTheme="minorHAnsi" w:hAnsiTheme="minorHAnsi" w:cstheme="minorHAnsi"/>
                        <w:sz w:val="20"/>
                        <w:szCs w:val="20"/>
                        <w:lang w:val="es-ES"/>
                      </w:rPr>
                      <w:t>las</w:t>
                    </w:r>
                    <w:r w:rsidR="001A5272">
                      <w:rPr>
                        <w:rFonts w:asciiTheme="minorHAnsi" w:hAnsiTheme="minorHAnsi" w:cstheme="minorHAnsi"/>
                        <w:sz w:val="20"/>
                        <w:szCs w:val="20"/>
                        <w:lang w:val="es-ES"/>
                      </w:rPr>
                      <w:t xml:space="preserve"> </w:t>
                    </w:r>
                    <w:r w:rsidR="009B7DDF">
                      <w:rPr>
                        <w:rFonts w:asciiTheme="minorHAnsi" w:hAnsiTheme="minorHAnsi" w:cstheme="minorHAnsi"/>
                        <w:sz w:val="20"/>
                        <w:szCs w:val="20"/>
                        <w:lang w:val="es-ES"/>
                      </w:rPr>
                      <w:t>SR</w:t>
                    </w:r>
                    <w:r w:rsidR="001A5272">
                      <w:rPr>
                        <w:rFonts w:asciiTheme="minorHAnsi" w:hAnsiTheme="minorHAnsi" w:cstheme="minorHAnsi"/>
                        <w:sz w:val="20"/>
                        <w:szCs w:val="20"/>
                        <w:lang w:val="es-ES"/>
                      </w:rPr>
                      <w:t xml:space="preserve"> se enviaba a su área correspondiente para su resolución. </w:t>
                    </w:r>
                  </w:p>
                  <w:p w14:paraId="5304C18F" w14:textId="00426A87" w:rsidR="001A5272" w:rsidRDefault="001A5272"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lastRenderedPageBreak/>
                      <w:t xml:space="preserve">Encargado de gestionar los SR que se generaban minuto a minuto, </w:t>
                    </w:r>
                    <w:r w:rsidR="009B7DDF">
                      <w:rPr>
                        <w:rFonts w:asciiTheme="minorHAnsi" w:hAnsiTheme="minorHAnsi" w:cstheme="minorHAnsi"/>
                        <w:sz w:val="20"/>
                        <w:szCs w:val="20"/>
                        <w:lang w:val="es-ES"/>
                      </w:rPr>
                      <w:t>designándolas</w:t>
                    </w:r>
                    <w:r>
                      <w:rPr>
                        <w:rFonts w:asciiTheme="minorHAnsi" w:hAnsiTheme="minorHAnsi" w:cstheme="minorHAnsi"/>
                        <w:sz w:val="20"/>
                        <w:szCs w:val="20"/>
                        <w:lang w:val="es-ES"/>
                      </w:rPr>
                      <w:t xml:space="preserve"> a los diferentes agentes durante el turno.</w:t>
                    </w:r>
                  </w:p>
                  <w:p w14:paraId="78CE9F30" w14:textId="2F169ABB" w:rsidR="001A5272" w:rsidRDefault="001A5272"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 xml:space="preserve">Encargado de recibir y procesar SR, dependiendo de su severidad y tipo de alarma, se debían </w:t>
                    </w:r>
                    <w:r w:rsidR="009B7DDF">
                      <w:rPr>
                        <w:rFonts w:asciiTheme="minorHAnsi" w:hAnsiTheme="minorHAnsi" w:cstheme="minorHAnsi"/>
                        <w:sz w:val="20"/>
                        <w:szCs w:val="20"/>
                        <w:lang w:val="es-ES"/>
                      </w:rPr>
                      <w:t>incluir diversas soluciones (enviar ingeniero a terreno o despacho de hardware) contacto frecuente con el cliente y establecer un impecable SLA. Usando las herramientas que servirían para automatizar el sistema en el futuro, se procesaban cada una de estas SR para su diagnóstico final.</w:t>
                    </w:r>
                  </w:p>
                  <w:p w14:paraId="113ACBC8" w14:textId="0AD1167F" w:rsidR="009B7DDF" w:rsidRDefault="009B7DDF"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 xml:space="preserve">Encargado de entregar reportes semanales auditando todas </w:t>
                    </w:r>
                    <w:proofErr w:type="spellStart"/>
                    <w:r>
                      <w:rPr>
                        <w:rFonts w:asciiTheme="minorHAnsi" w:hAnsiTheme="minorHAnsi" w:cstheme="minorHAnsi"/>
                        <w:sz w:val="20"/>
                        <w:szCs w:val="20"/>
                        <w:lang w:val="es-ES"/>
                      </w:rPr>
                      <w:t>SRs</w:t>
                    </w:r>
                    <w:proofErr w:type="spellEnd"/>
                    <w:r>
                      <w:rPr>
                        <w:rFonts w:asciiTheme="minorHAnsi" w:hAnsiTheme="minorHAnsi" w:cstheme="minorHAnsi"/>
                        <w:sz w:val="20"/>
                        <w:szCs w:val="20"/>
                        <w:lang w:val="es-ES"/>
                      </w:rPr>
                      <w:t xml:space="preserve"> procesadas durante la semana, de esta manera se lograba obtener patrones de resolución que eran similares en base a la cantidad de SR </w:t>
                    </w:r>
                    <w:r w:rsidR="00456C2B">
                      <w:rPr>
                        <w:rFonts w:asciiTheme="minorHAnsi" w:hAnsiTheme="minorHAnsi" w:cstheme="minorHAnsi"/>
                        <w:sz w:val="20"/>
                        <w:szCs w:val="20"/>
                        <w:lang w:val="es-ES"/>
                      </w:rPr>
                      <w:t>procesadas</w:t>
                    </w:r>
                    <w:r>
                      <w:rPr>
                        <w:rFonts w:asciiTheme="minorHAnsi" w:hAnsiTheme="minorHAnsi" w:cstheme="minorHAnsi"/>
                        <w:sz w:val="20"/>
                        <w:szCs w:val="20"/>
                        <w:lang w:val="es-ES"/>
                      </w:rPr>
                      <w:t>, esto nos permitía documentar esa información y enviarla a los desarrolladores para mejorar el sistema automatizado.</w:t>
                    </w:r>
                  </w:p>
                  <w:p w14:paraId="1258CF58" w14:textId="40076607" w:rsidR="0006214F" w:rsidRDefault="0006214F"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 xml:space="preserve">Responsable del área de Disk de SUN Microsystems para Automatización, generar reportes respecto a las SR que llegaban por problemas de Disco ya sea para soporte en terreno o despacho. </w:t>
                    </w:r>
                  </w:p>
                  <w:p w14:paraId="76E1EA43" w14:textId="374DDCB3" w:rsidR="0006214F" w:rsidRPr="00C85BB7" w:rsidRDefault="0006214F"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Analista de Control de Calidad, luego de la implementación del sistema automatizado, fui responsable del control de calidad del sistema, procesando SR, investigando nuevas formas de automatizar alarmas</w:t>
                    </w:r>
                    <w:r w:rsidR="00143310">
                      <w:rPr>
                        <w:rFonts w:asciiTheme="minorHAnsi" w:hAnsiTheme="minorHAnsi" w:cstheme="minorHAnsi"/>
                        <w:sz w:val="20"/>
                        <w:szCs w:val="20"/>
                        <w:lang w:val="es-ES"/>
                      </w:rPr>
                      <w:t>, RCA.</w:t>
                    </w:r>
                  </w:p>
                  <w:p w14:paraId="530AF899" w14:textId="77777777" w:rsidR="00202769" w:rsidRPr="00C85BB7" w:rsidRDefault="00202769" w:rsidP="00202769">
                    <w:pPr>
                      <w:spacing w:before="120" w:after="0" w:line="252" w:lineRule="auto"/>
                      <w:ind w:left="350" w:right="299"/>
                      <w:jc w:val="both"/>
                      <w:rPr>
                        <w:rFonts w:cstheme="minorHAnsi"/>
                        <w:b/>
                        <w:lang w:val="es-ES"/>
                      </w:rPr>
                    </w:pPr>
                    <w:r w:rsidRPr="00C85BB7">
                      <w:rPr>
                        <w:rFonts w:cstheme="minorHAnsi"/>
                        <w:b/>
                        <w:lang w:val="es-ES"/>
                      </w:rPr>
                      <w:t>Logros Profesionales:</w:t>
                    </w:r>
                  </w:p>
                  <w:p w14:paraId="66EFD5CA" w14:textId="3ACC8145" w:rsidR="00202769" w:rsidRDefault="00202769" w:rsidP="00202769">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Aplicación de Auditoria, desarrolle una aplicación que permitía distribuir de forma más ordenada y rápida la gran cantidad de SR que debían revisar día a día. Con esta herramienta logre agilizar el análisis en corrección de procesos de automatización.</w:t>
                    </w:r>
                  </w:p>
                  <w:p w14:paraId="52881147" w14:textId="4364B2AE" w:rsidR="00202769" w:rsidRDefault="00202769" w:rsidP="00202769">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Responsable de la actualización de los scripts de los clientes, dirigiendo a un grupo de 3 personas, estos scripts eran esenciales pues actualizaba la información del cliente lo cual servía para los despachos de automatización.</w:t>
                    </w:r>
                  </w:p>
                  <w:p w14:paraId="0927A690" w14:textId="6D6C6B1A" w:rsidR="00202769" w:rsidRDefault="0006214F" w:rsidP="00202769">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Copié</w:t>
                    </w:r>
                    <w:r w:rsidR="00202769">
                      <w:rPr>
                        <w:rFonts w:asciiTheme="minorHAnsi" w:hAnsiTheme="minorHAnsi" w:cstheme="minorHAnsi"/>
                        <w:sz w:val="20"/>
                        <w:szCs w:val="20"/>
                        <w:lang w:val="es-ES"/>
                      </w:rPr>
                      <w:t xml:space="preserve"> como único responsable los archivos de diagnóstico con los cambios realizado vía proceso automatizado, con esta acción permití mantener actualizada las intervenciones con los usuarios.</w:t>
                    </w:r>
                  </w:p>
                  <w:p w14:paraId="3327CEC1" w14:textId="77777777" w:rsidR="008A280B" w:rsidRPr="00C85BB7" w:rsidRDefault="008A280B" w:rsidP="008A280B">
                    <w:pPr>
                      <w:spacing w:before="120" w:after="0" w:line="252" w:lineRule="auto"/>
                      <w:ind w:left="350" w:right="299"/>
                      <w:jc w:val="both"/>
                      <w:rPr>
                        <w:rFonts w:cstheme="minorHAnsi"/>
                        <w:lang w:val="es-ES"/>
                      </w:rPr>
                    </w:pPr>
                  </w:p>
                  <w:p w14:paraId="6442FD9B" w14:textId="77777777" w:rsidR="008A280B" w:rsidRDefault="008A280B" w:rsidP="00C6388E">
                    <w:pPr>
                      <w:spacing w:before="120" w:after="0" w:line="252" w:lineRule="auto"/>
                      <w:ind w:left="350" w:right="299"/>
                      <w:jc w:val="both"/>
                      <w:rPr>
                        <w:rFonts w:cstheme="minorHAnsi"/>
                        <w:lang w:val="es-ES"/>
                      </w:rPr>
                    </w:pPr>
                  </w:p>
                  <w:p w14:paraId="764F7C3D" w14:textId="779A55C4" w:rsidR="00C6388E" w:rsidRPr="00C85BB7" w:rsidRDefault="00963BA7" w:rsidP="0003181E">
                    <w:pPr>
                      <w:spacing w:before="120" w:after="0" w:line="252" w:lineRule="auto"/>
                      <w:ind w:left="350" w:right="299"/>
                      <w:jc w:val="both"/>
                      <w:rPr>
                        <w:rFonts w:cstheme="minorHAnsi"/>
                        <w:lang w:val="es-ES"/>
                      </w:rPr>
                    </w:pPr>
                  </w:p>
                </w:sdtContent>
              </w:sdt>
              <w:sdt>
                <w:sdtPr>
                  <w:rPr>
                    <w:rFonts w:cstheme="minorHAnsi"/>
                    <w:b/>
                    <w:bCs/>
                    <w:caps/>
                    <w:lang w:val="es-ES"/>
                  </w:rPr>
                  <w:id w:val="-994335775"/>
                  <w:placeholder>
                    <w:docPart w:val="AA9F2827395C4873B04216B9FE63960C"/>
                  </w:placeholder>
                  <w15:repeatingSectionItem/>
                </w:sdtPr>
                <w:sdtEndPr>
                  <w:rPr>
                    <w:b w:val="0"/>
                    <w:bCs w:val="0"/>
                    <w:caps w:val="0"/>
                  </w:rPr>
                </w:sdtEndPr>
                <w:sdtContent>
                  <w:p w14:paraId="1F85518F" w14:textId="70619DCA" w:rsidR="00C6388E" w:rsidRPr="00C85BB7" w:rsidRDefault="00143310" w:rsidP="005753D4">
                    <w:pPr>
                      <w:spacing w:before="240" w:after="0" w:line="252" w:lineRule="auto"/>
                      <w:ind w:left="181" w:right="299" w:firstLine="147"/>
                      <w:jc w:val="both"/>
                      <w:rPr>
                        <w:rFonts w:cstheme="minorHAnsi"/>
                        <w:b/>
                        <w:lang w:val="es-ES"/>
                      </w:rPr>
                    </w:pPr>
                    <w:r>
                      <w:rPr>
                        <w:rFonts w:cstheme="minorHAnsi"/>
                        <w:b/>
                        <w:lang w:val="es-ES"/>
                      </w:rPr>
                      <w:t>SOPORTE TECNICO</w:t>
                    </w:r>
                  </w:p>
                  <w:p w14:paraId="58969012" w14:textId="5BF78C6C" w:rsidR="00C6388E" w:rsidRPr="00143310" w:rsidRDefault="00143310" w:rsidP="005753D4">
                    <w:pPr>
                      <w:spacing w:before="120" w:after="0" w:line="252" w:lineRule="auto"/>
                      <w:ind w:left="181" w:right="299" w:firstLine="147"/>
                      <w:jc w:val="both"/>
                      <w:rPr>
                        <w:rFonts w:cstheme="minorHAnsi"/>
                        <w:color w:val="27779B"/>
                        <w:lang w:val="es-ES"/>
                      </w:rPr>
                    </w:pPr>
                    <w:proofErr w:type="spellStart"/>
                    <w:r w:rsidRPr="00C12FD0">
                      <w:rPr>
                        <w:rFonts w:cstheme="minorHAnsi"/>
                        <w:color w:val="27779B"/>
                        <w:lang w:val="es-ES"/>
                      </w:rPr>
                      <w:t>Rotter</w:t>
                    </w:r>
                    <w:proofErr w:type="spellEnd"/>
                    <w:r w:rsidRPr="00C12FD0">
                      <w:rPr>
                        <w:rFonts w:cstheme="minorHAnsi"/>
                        <w:color w:val="27779B"/>
                        <w:lang w:val="es-ES"/>
                      </w:rPr>
                      <w:t xml:space="preserve"> &amp; </w:t>
                    </w:r>
                    <w:proofErr w:type="spellStart"/>
                    <w:r w:rsidRPr="00C12FD0">
                      <w:rPr>
                        <w:rFonts w:cstheme="minorHAnsi"/>
                        <w:color w:val="27779B"/>
                        <w:lang w:val="es-ES"/>
                      </w:rPr>
                      <w:t>Krauss</w:t>
                    </w:r>
                    <w:proofErr w:type="spellEnd"/>
                    <w:r w:rsidR="00C6388E" w:rsidRPr="00C12FD0">
                      <w:rPr>
                        <w:rFonts w:cstheme="minorHAnsi"/>
                        <w:color w:val="27779B"/>
                        <w:lang w:val="es-ES"/>
                      </w:rPr>
                      <w:t xml:space="preserve"> / </w:t>
                    </w:r>
                    <w:r w:rsidR="00C6388E" w:rsidRPr="00143310">
                      <w:rPr>
                        <w:rFonts w:cstheme="minorHAnsi"/>
                        <w:color w:val="27779B"/>
                        <w:lang w:val="es-ES"/>
                      </w:rPr>
                      <w:t xml:space="preserve">Chile – </w:t>
                    </w:r>
                    <w:proofErr w:type="spellStart"/>
                    <w:r w:rsidRPr="00143310">
                      <w:rPr>
                        <w:rFonts w:cstheme="minorHAnsi"/>
                        <w:color w:val="27779B"/>
                        <w:lang w:val="es-ES"/>
                      </w:rPr>
                      <w:t>May</w:t>
                    </w:r>
                    <w:proofErr w:type="spellEnd"/>
                    <w:r w:rsidR="00C6388E" w:rsidRPr="00143310">
                      <w:rPr>
                        <w:rFonts w:cstheme="minorHAnsi"/>
                        <w:color w:val="27779B"/>
                        <w:lang w:val="es-ES"/>
                      </w:rPr>
                      <w:t xml:space="preserve"> 20</w:t>
                    </w:r>
                    <w:r w:rsidRPr="00143310">
                      <w:rPr>
                        <w:rFonts w:cstheme="minorHAnsi"/>
                        <w:color w:val="27779B"/>
                        <w:lang w:val="es-ES"/>
                      </w:rPr>
                      <w:t>10</w:t>
                    </w:r>
                    <w:r w:rsidR="00C6388E" w:rsidRPr="00143310">
                      <w:rPr>
                        <w:rFonts w:cstheme="minorHAnsi"/>
                        <w:color w:val="27779B"/>
                        <w:lang w:val="es-ES"/>
                      </w:rPr>
                      <w:t xml:space="preserve"> – </w:t>
                    </w:r>
                    <w:proofErr w:type="spellStart"/>
                    <w:r w:rsidRPr="00143310">
                      <w:rPr>
                        <w:rFonts w:cstheme="minorHAnsi"/>
                        <w:color w:val="27779B"/>
                        <w:lang w:val="es-ES"/>
                      </w:rPr>
                      <w:t>Sep</w:t>
                    </w:r>
                    <w:proofErr w:type="spellEnd"/>
                    <w:r w:rsidR="00C6388E" w:rsidRPr="00143310">
                      <w:rPr>
                        <w:rFonts w:cstheme="minorHAnsi"/>
                        <w:color w:val="27779B"/>
                        <w:lang w:val="es-ES"/>
                      </w:rPr>
                      <w:t xml:space="preserve"> 20</w:t>
                    </w:r>
                    <w:r w:rsidRPr="00143310">
                      <w:rPr>
                        <w:rFonts w:cstheme="minorHAnsi"/>
                        <w:color w:val="27779B"/>
                        <w:lang w:val="es-ES"/>
                      </w:rPr>
                      <w:t>11</w:t>
                    </w:r>
                    <w:r w:rsidR="00C6388E" w:rsidRPr="00143310">
                      <w:rPr>
                        <w:rFonts w:cstheme="minorHAnsi"/>
                        <w:color w:val="27779B"/>
                        <w:lang w:val="es-ES"/>
                      </w:rPr>
                      <w:t xml:space="preserve"> / </w:t>
                    </w:r>
                    <w:r w:rsidRPr="00143310">
                      <w:rPr>
                        <w:rFonts w:cstheme="minorHAnsi"/>
                        <w:color w:val="27779B"/>
                        <w:lang w:val="es-ES"/>
                      </w:rPr>
                      <w:t>un año</w:t>
                    </w:r>
                    <w:r w:rsidR="00C6388E" w:rsidRPr="00143310">
                      <w:rPr>
                        <w:rFonts w:cstheme="minorHAnsi"/>
                        <w:color w:val="27779B"/>
                        <w:lang w:val="es-ES"/>
                      </w:rPr>
                      <w:t xml:space="preserve">, </w:t>
                    </w:r>
                    <w:r w:rsidRPr="00143310">
                      <w:rPr>
                        <w:rFonts w:cstheme="minorHAnsi"/>
                        <w:color w:val="27779B"/>
                        <w:lang w:val="es-ES"/>
                      </w:rPr>
                      <w:t>cinco mes</w:t>
                    </w:r>
                    <w:r>
                      <w:rPr>
                        <w:rFonts w:cstheme="minorHAnsi"/>
                        <w:color w:val="27779B"/>
                        <w:lang w:val="es-ES"/>
                      </w:rPr>
                      <w:t>es</w:t>
                    </w:r>
                  </w:p>
                  <w:p w14:paraId="1F6621BB" w14:textId="32F4D80C" w:rsidR="00C6388E" w:rsidRDefault="00143310" w:rsidP="0003181E">
                    <w:pPr>
                      <w:spacing w:before="120" w:after="0" w:line="252" w:lineRule="auto"/>
                      <w:ind w:left="350" w:right="299"/>
                      <w:jc w:val="both"/>
                      <w:rPr>
                        <w:rFonts w:cstheme="minorHAnsi"/>
                        <w:lang w:val="es-ES"/>
                      </w:rPr>
                    </w:pPr>
                    <w:r w:rsidRPr="00143310">
                      <w:rPr>
                        <w:rFonts w:cstheme="minorHAnsi"/>
                        <w:lang w:val="es-ES"/>
                      </w:rPr>
                      <w:t xml:space="preserve">Responsable de la mantención de hardware y </w:t>
                    </w:r>
                    <w:r>
                      <w:rPr>
                        <w:rFonts w:cstheme="minorHAnsi"/>
                        <w:lang w:val="es-ES"/>
                      </w:rPr>
                      <w:t>redes</w:t>
                    </w:r>
                    <w:r w:rsidRPr="00143310">
                      <w:rPr>
                        <w:rFonts w:cstheme="minorHAnsi"/>
                        <w:lang w:val="es-ES"/>
                      </w:rPr>
                      <w:t xml:space="preserve"> en cada una de las tiendas a lo largo del </w:t>
                    </w:r>
                    <w:r>
                      <w:rPr>
                        <w:rFonts w:cstheme="minorHAnsi"/>
                        <w:lang w:val="es-ES"/>
                      </w:rPr>
                      <w:t>país.</w:t>
                    </w:r>
                  </w:p>
                  <w:p w14:paraId="5DC83FEB" w14:textId="77777777" w:rsidR="00143310" w:rsidRPr="00C85BB7" w:rsidRDefault="00143310" w:rsidP="00143310">
                    <w:pPr>
                      <w:spacing w:before="120" w:after="0" w:line="252" w:lineRule="auto"/>
                      <w:ind w:left="350" w:right="299"/>
                      <w:jc w:val="both"/>
                      <w:rPr>
                        <w:rFonts w:cstheme="minorHAnsi"/>
                        <w:lang w:val="es-ES"/>
                      </w:rPr>
                    </w:pPr>
                    <w:r w:rsidRPr="00C85BB7">
                      <w:rPr>
                        <w:rFonts w:cstheme="minorHAnsi"/>
                        <w:b/>
                        <w:lang w:val="es-ES"/>
                      </w:rPr>
                      <w:t>Principales Asignaciones:</w:t>
                    </w:r>
                  </w:p>
                  <w:p w14:paraId="6648F9D4" w14:textId="7039EA5B" w:rsidR="00143310" w:rsidRDefault="00143310" w:rsidP="00143310">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Solucione de forma remota los errores generado por el sistema de cobranzas en Linux de cada una de las tiendas, lo que permi</w:t>
                    </w:r>
                    <w:bookmarkStart w:id="0" w:name="_GoBack"/>
                    <w:bookmarkEnd w:id="0"/>
                    <w:r>
                      <w:rPr>
                        <w:rFonts w:asciiTheme="minorHAnsi" w:hAnsiTheme="minorHAnsi" w:cstheme="minorHAnsi"/>
                        <w:sz w:val="20"/>
                        <w:szCs w:val="20"/>
                        <w:lang w:val="es-ES"/>
                      </w:rPr>
                      <w:t>tió que las tiendas pudieran concretar sus ventas sin perder clientes.</w:t>
                    </w:r>
                  </w:p>
                  <w:p w14:paraId="78E0A5DB" w14:textId="5EACC127" w:rsidR="00143310" w:rsidRDefault="00143310" w:rsidP="00143310">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s-ES"/>
                      </w:rPr>
                    </w:pPr>
                    <w:r>
                      <w:rPr>
                        <w:rFonts w:asciiTheme="minorHAnsi" w:hAnsiTheme="minorHAnsi" w:cstheme="minorHAnsi"/>
                        <w:sz w:val="20"/>
                        <w:szCs w:val="20"/>
                        <w:lang w:val="es-ES"/>
                      </w:rPr>
                      <w:t>Planifique e instale hardware y redes en aperturas de tiendas, con lo que conseguí tener todo habilitado y funcional para las inauguraciones de los locales.</w:t>
                    </w:r>
                  </w:p>
                  <w:p w14:paraId="3587768C" w14:textId="6515974E" w:rsidR="009E5252" w:rsidRPr="00C85BB7" w:rsidRDefault="00963BA7" w:rsidP="0003181E">
                    <w:pPr>
                      <w:spacing w:before="120" w:after="0" w:line="252" w:lineRule="auto"/>
                      <w:ind w:left="350" w:right="299"/>
                      <w:jc w:val="both"/>
                      <w:rPr>
                        <w:rFonts w:cstheme="minorHAnsi"/>
                        <w:lang w:val="es-ES"/>
                      </w:rPr>
                    </w:pPr>
                  </w:p>
                </w:sdtContent>
              </w:sdt>
            </w:sdtContent>
          </w:sdt>
        </w:tc>
      </w:tr>
      <w:tr w:rsidR="00B33134" w:rsidRPr="00C85BB7" w14:paraId="61AD2E79" w14:textId="77777777" w:rsidTr="004821A3">
        <w:tc>
          <w:tcPr>
            <w:tcW w:w="1418" w:type="dxa"/>
          </w:tcPr>
          <w:p w14:paraId="6E249F31" w14:textId="77777777" w:rsidR="00B33134" w:rsidRDefault="00B33134">
            <w:pPr>
              <w:pStyle w:val="Heading1"/>
              <w:rPr>
                <w:lang w:val="es-ES"/>
              </w:rPr>
            </w:pPr>
          </w:p>
          <w:p w14:paraId="5B68D71C" w14:textId="4BDCBBFC" w:rsidR="00B33134" w:rsidRPr="00B33134" w:rsidRDefault="00B33134" w:rsidP="00B33134">
            <w:pPr>
              <w:rPr>
                <w:lang w:val="es-ES"/>
              </w:rPr>
            </w:pPr>
          </w:p>
        </w:tc>
        <w:tc>
          <w:tcPr>
            <w:tcW w:w="267" w:type="dxa"/>
          </w:tcPr>
          <w:p w14:paraId="60113AB7" w14:textId="77777777" w:rsidR="00B33134" w:rsidRPr="00C85BB7" w:rsidRDefault="00B33134">
            <w:pPr>
              <w:rPr>
                <w:lang w:val="es-ES"/>
              </w:rPr>
            </w:pPr>
          </w:p>
        </w:tc>
        <w:tc>
          <w:tcPr>
            <w:tcW w:w="8395" w:type="dxa"/>
            <w:gridSpan w:val="2"/>
          </w:tcPr>
          <w:p w14:paraId="10066DC1" w14:textId="77777777" w:rsidR="00B33134" w:rsidRDefault="00B33134" w:rsidP="002D0182">
            <w:pPr>
              <w:spacing w:after="0" w:line="252" w:lineRule="auto"/>
              <w:ind w:left="181" w:right="299" w:firstLine="147"/>
              <w:rPr>
                <w:rFonts w:ascii="Calibri" w:eastAsia="Calibri" w:hAnsi="Calibri" w:cstheme="minorHAnsi"/>
                <w:b/>
                <w:bCs/>
                <w:caps/>
                <w:color w:val="auto"/>
                <w:kern w:val="0"/>
                <w:sz w:val="22"/>
                <w:szCs w:val="22"/>
                <w:lang w:val="es-ES" w:eastAsia="en-US"/>
              </w:rPr>
            </w:pPr>
          </w:p>
        </w:tc>
      </w:tr>
      <w:tr w:rsidR="00B21D7A" w:rsidRPr="00711423" w14:paraId="2C30B273" w14:textId="77777777" w:rsidTr="004821A3">
        <w:tc>
          <w:tcPr>
            <w:tcW w:w="1418" w:type="dxa"/>
          </w:tcPr>
          <w:p w14:paraId="0E2CDCAB" w14:textId="09B0A7EF" w:rsidR="00B21D7A" w:rsidRPr="00711423" w:rsidRDefault="007755C0" w:rsidP="008C6B55">
            <w:pPr>
              <w:pStyle w:val="Heading1"/>
            </w:pPr>
            <w:r>
              <w:lastRenderedPageBreak/>
              <w:t>Certificaciones</w:t>
            </w:r>
          </w:p>
        </w:tc>
        <w:tc>
          <w:tcPr>
            <w:tcW w:w="267" w:type="dxa"/>
          </w:tcPr>
          <w:p w14:paraId="6A1A5639" w14:textId="77777777" w:rsidR="00B21D7A" w:rsidRPr="00711423" w:rsidRDefault="00B21D7A" w:rsidP="008C6B55"/>
        </w:tc>
        <w:tc>
          <w:tcPr>
            <w:tcW w:w="8395" w:type="dxa"/>
            <w:gridSpan w:val="2"/>
          </w:tcPr>
          <w:sdt>
            <w:sdtPr>
              <w:id w:val="-444919331"/>
              <w15:repeatingSection/>
            </w:sdtPr>
            <w:sdtEndPr/>
            <w:sdtContent>
              <w:sdt>
                <w:sdtPr>
                  <w:id w:val="650337297"/>
                  <w:placeholder>
                    <w:docPart w:val="F2F41E0F95F2484F91B597C7FB4D572A"/>
                  </w:placeholder>
                  <w15:repeatingSectionItem/>
                </w:sdtPr>
                <w:sdtEndPr/>
                <w:sdtContent>
                  <w:p w14:paraId="38B6DB0C" w14:textId="1AF6CC67" w:rsidR="00B21D7A" w:rsidRPr="006450E1" w:rsidRDefault="008A74C2" w:rsidP="008C6B55">
                    <w:pPr>
                      <w:pStyle w:val="ResumeText"/>
                      <w:numPr>
                        <w:ilvl w:val="0"/>
                        <w:numId w:val="4"/>
                      </w:numPr>
                      <w:ind w:right="358"/>
                    </w:pPr>
                    <w:r>
                      <w:t xml:space="preserve">ITIL </w:t>
                    </w:r>
                    <w:proofErr w:type="spellStart"/>
                    <w:r>
                      <w:t>Foundation</w:t>
                    </w:r>
                    <w:proofErr w:type="spellEnd"/>
                    <w:r>
                      <w:t xml:space="preserve"> (2011)</w:t>
                    </w:r>
                  </w:p>
                </w:sdtContent>
              </w:sdt>
              <w:sdt>
                <w:sdtPr>
                  <w:id w:val="1014492826"/>
                  <w:placeholder>
                    <w:docPart w:val="5930B0C843B941A19689E21D531C741B"/>
                  </w:placeholder>
                  <w15:repeatingSectionItem/>
                </w:sdtPr>
                <w:sdtEndPr/>
                <w:sdtContent>
                  <w:p w14:paraId="59FE1F65" w14:textId="20F475D2" w:rsidR="00B21D7A" w:rsidRPr="006450E1" w:rsidRDefault="008A74C2" w:rsidP="008C6B55">
                    <w:pPr>
                      <w:pStyle w:val="ResumeText"/>
                      <w:numPr>
                        <w:ilvl w:val="0"/>
                        <w:numId w:val="4"/>
                      </w:numPr>
                      <w:ind w:right="358"/>
                    </w:pPr>
                    <w:r>
                      <w:t xml:space="preserve">Solaris 10 </w:t>
                    </w:r>
                    <w:proofErr w:type="spellStart"/>
                    <w:r>
                      <w:t>Operating</w:t>
                    </w:r>
                    <w:proofErr w:type="spellEnd"/>
                    <w:r>
                      <w:t xml:space="preserve"> </w:t>
                    </w:r>
                    <w:proofErr w:type="spellStart"/>
                    <w:r>
                      <w:t>System</w:t>
                    </w:r>
                    <w:proofErr w:type="spellEnd"/>
                  </w:p>
                </w:sdtContent>
              </w:sdt>
              <w:sdt>
                <w:sdtPr>
                  <w:id w:val="1349146952"/>
                  <w:placeholder>
                    <w:docPart w:val="F1763D317CF748DBA945FC2B07F2EB03"/>
                  </w:placeholder>
                  <w15:repeatingSectionItem/>
                </w:sdtPr>
                <w:sdtEndPr/>
                <w:sdtContent>
                  <w:p w14:paraId="05073CD6" w14:textId="207ED38F" w:rsidR="00B21D7A" w:rsidRPr="006450E1" w:rsidRDefault="008A74C2" w:rsidP="008C6B55">
                    <w:pPr>
                      <w:pStyle w:val="ResumeText"/>
                      <w:numPr>
                        <w:ilvl w:val="0"/>
                        <w:numId w:val="4"/>
                      </w:numPr>
                      <w:ind w:right="358"/>
                    </w:pPr>
                    <w:r>
                      <w:t xml:space="preserve">SQL Essentials </w:t>
                    </w:r>
                    <w:proofErr w:type="spellStart"/>
                    <w:r>
                      <w:t>Bootcamp</w:t>
                    </w:r>
                    <w:proofErr w:type="spellEnd"/>
                  </w:p>
                </w:sdtContent>
              </w:sdt>
              <w:sdt>
                <w:sdtPr>
                  <w:id w:val="344601092"/>
                  <w:placeholder>
                    <w:docPart w:val="62825A03AF3A40FE87482570043074FD"/>
                  </w:placeholder>
                  <w15:repeatingSectionItem/>
                </w:sdtPr>
                <w:sdtEndPr/>
                <w:sdtContent>
                  <w:p w14:paraId="01B59ABD" w14:textId="6B8B81A3" w:rsidR="00B21D7A" w:rsidRPr="006450E1" w:rsidRDefault="008A74C2" w:rsidP="008C6B55">
                    <w:pPr>
                      <w:pStyle w:val="ResumeText"/>
                      <w:numPr>
                        <w:ilvl w:val="0"/>
                        <w:numId w:val="4"/>
                      </w:numPr>
                      <w:ind w:right="358"/>
                    </w:pPr>
                    <w:r w:rsidRPr="008A74C2">
                      <w:t xml:space="preserve">Web </w:t>
                    </w:r>
                    <w:proofErr w:type="spellStart"/>
                    <w:r w:rsidRPr="008A74C2">
                      <w:t>Development</w:t>
                    </w:r>
                    <w:proofErr w:type="spellEnd"/>
                    <w:r w:rsidRPr="008A74C2">
                      <w:t xml:space="preserve"> </w:t>
                    </w:r>
                    <w:proofErr w:type="spellStart"/>
                    <w:r w:rsidRPr="008A74C2">
                      <w:t>Bootcamp</w:t>
                    </w:r>
                    <w:proofErr w:type="spellEnd"/>
                  </w:p>
                </w:sdtContent>
              </w:sdt>
              <w:sdt>
                <w:sdtPr>
                  <w:id w:val="612551567"/>
                  <w:placeholder>
                    <w:docPart w:val="E4364205F54649D994A583228A0DB8FB"/>
                  </w:placeholder>
                  <w15:repeatingSectionItem/>
                </w:sdtPr>
                <w:sdtEndPr/>
                <w:sdtContent>
                  <w:p w14:paraId="2EFDF298" w14:textId="124B978E" w:rsidR="00B21D7A" w:rsidRPr="006450E1" w:rsidRDefault="008A74C2" w:rsidP="008C6B55">
                    <w:pPr>
                      <w:pStyle w:val="ResumeText"/>
                      <w:numPr>
                        <w:ilvl w:val="0"/>
                        <w:numId w:val="4"/>
                      </w:numPr>
                      <w:ind w:right="358"/>
                    </w:pPr>
                    <w:r w:rsidRPr="0074499E">
                      <w:rPr>
                        <w:szCs w:val="24"/>
                        <w:lang w:val="en-US"/>
                      </w:rPr>
                      <w:t>Project Management Fundamentals</w:t>
                    </w:r>
                  </w:p>
                </w:sdtContent>
              </w:sdt>
              <w:p w14:paraId="5F5071F5" w14:textId="60C8200A" w:rsidR="00B21D7A" w:rsidRPr="00711423" w:rsidRDefault="00963BA7" w:rsidP="00CB6BD6">
                <w:pPr>
                  <w:pStyle w:val="ResumeText"/>
                  <w:ind w:right="358"/>
                </w:pPr>
              </w:p>
            </w:sdtContent>
          </w:sdt>
        </w:tc>
      </w:tr>
      <w:tr w:rsidR="009E5252" w:rsidRPr="00711423" w14:paraId="555A1C8E" w14:textId="77777777" w:rsidTr="004821A3">
        <w:tc>
          <w:tcPr>
            <w:tcW w:w="1418" w:type="dxa"/>
          </w:tcPr>
          <w:p w14:paraId="633AB593" w14:textId="59EFACAB" w:rsidR="009E5252" w:rsidRPr="00711423" w:rsidRDefault="007755C0">
            <w:pPr>
              <w:pStyle w:val="Heading1"/>
            </w:pPr>
            <w:r>
              <w:t>Educacion</w:t>
            </w:r>
          </w:p>
        </w:tc>
        <w:tc>
          <w:tcPr>
            <w:tcW w:w="267" w:type="dxa"/>
          </w:tcPr>
          <w:p w14:paraId="5E54B366" w14:textId="77777777" w:rsidR="009E5252" w:rsidRPr="00711423" w:rsidRDefault="009E5252"/>
        </w:tc>
        <w:tc>
          <w:tcPr>
            <w:tcW w:w="8395" w:type="dxa"/>
            <w:gridSpan w:val="2"/>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F9DC2A21D3FB4F3C9B677E1E1DEFFB93"/>
                  </w:placeholder>
                  <w15:repeatingSectionItem/>
                </w:sdtPr>
                <w:sdtEndPr/>
                <w:sdtContent>
                  <w:p w14:paraId="7D2E87C1" w14:textId="77777777" w:rsidR="0022686F" w:rsidRDefault="0022686F" w:rsidP="00E51470">
                    <w:pPr>
                      <w:pStyle w:val="Heading2"/>
                    </w:pPr>
                    <w:r w:rsidRPr="0022686F">
                      <w:t>Ingeniero en ejecución en Informática.</w:t>
                    </w:r>
                  </w:p>
                  <w:p w14:paraId="7BB02884" w14:textId="77777777" w:rsidR="0022686F" w:rsidRDefault="0022686F" w:rsidP="00E51470">
                    <w:r w:rsidRPr="0022686F">
                      <w:t>Instituto profesional Diego Portales</w:t>
                    </w:r>
                    <w:r>
                      <w:t>, Chile</w:t>
                    </w:r>
                  </w:p>
                  <w:p w14:paraId="60F29565" w14:textId="485EBCB2" w:rsidR="009E5252" w:rsidRPr="00711423" w:rsidRDefault="0022686F" w:rsidP="00E51470">
                    <w:r>
                      <w:t>2005 - 2008</w:t>
                    </w:r>
                  </w:p>
                </w:sdtContent>
              </w:sdt>
            </w:sdtContent>
          </w:sdt>
        </w:tc>
      </w:tr>
    </w:tbl>
    <w:p w14:paraId="7D065DC2" w14:textId="77777777" w:rsidR="009E5252" w:rsidRPr="00711423" w:rsidRDefault="009E5252"/>
    <w:sectPr w:rsidR="009E5252" w:rsidRPr="00711423" w:rsidSect="00995EDF">
      <w:footerReference w:type="default" r:id="rId13"/>
      <w:type w:val="continuous"/>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AAAFE5" w14:textId="77777777" w:rsidR="00963BA7" w:rsidRDefault="00963BA7">
      <w:pPr>
        <w:spacing w:before="0" w:after="0" w:line="240" w:lineRule="auto"/>
      </w:pPr>
      <w:r>
        <w:separator/>
      </w:r>
    </w:p>
  </w:endnote>
  <w:endnote w:type="continuationSeparator" w:id="0">
    <w:p w14:paraId="11343F59" w14:textId="77777777" w:rsidR="00963BA7" w:rsidRDefault="00963B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Jasmine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urostile">
    <w:altName w:val="Agency FB"/>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Description w:val="Footer table"/>
    </w:tblPr>
    <w:tblGrid>
      <w:gridCol w:w="5034"/>
      <w:gridCol w:w="5046"/>
    </w:tblGrid>
    <w:tr w:rsidR="009E5252" w14:paraId="2728296B" w14:textId="77777777">
      <w:tc>
        <w:tcPr>
          <w:tcW w:w="5148" w:type="dxa"/>
        </w:tcPr>
        <w:p w14:paraId="23ABA021" w14:textId="0AC7AF9D" w:rsidR="009E5252" w:rsidRDefault="00B8503C">
          <w:pPr>
            <w:pStyle w:val="Footer"/>
          </w:pPr>
          <w:r>
            <w:t xml:space="preserve">Page | </w:t>
          </w:r>
          <w:r>
            <w:fldChar w:fldCharType="begin"/>
          </w:r>
          <w:r>
            <w:instrText xml:space="preserve"> PAGE   \* MERGEFORMAT </w:instrText>
          </w:r>
          <w:r>
            <w:fldChar w:fldCharType="separate"/>
          </w:r>
          <w:r w:rsidR="00C12FD0">
            <w:rPr>
              <w:noProof/>
            </w:rPr>
            <w:t>4</w:t>
          </w:r>
          <w:r>
            <w:fldChar w:fldCharType="end"/>
          </w:r>
        </w:p>
      </w:tc>
      <w:sdt>
        <w:sdtPr>
          <w:alias w:val="Your Name"/>
          <w:tag w:val=""/>
          <w:id w:val="-1352728942"/>
          <w:placeholder>
            <w:docPart w:val="CB8D275BFFFC4A129FD6C0CFDB046162"/>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0A2ACDDC" w14:textId="1E307986" w:rsidR="009E5252" w:rsidRDefault="00325C6F">
              <w:pPr>
                <w:pStyle w:val="Footer"/>
                <w:jc w:val="right"/>
              </w:pPr>
              <w:r>
                <w:t>Sergio Antonio Valenzuela Ballesteros</w:t>
              </w:r>
            </w:p>
          </w:tc>
        </w:sdtContent>
      </w:sdt>
    </w:tr>
  </w:tbl>
  <w:p w14:paraId="4AC9C610" w14:textId="77777777" w:rsidR="009E5252" w:rsidRDefault="009E52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DF90D" w14:textId="77777777" w:rsidR="00963BA7" w:rsidRDefault="00963BA7">
      <w:pPr>
        <w:spacing w:before="0" w:after="0" w:line="240" w:lineRule="auto"/>
      </w:pPr>
      <w:r>
        <w:separator/>
      </w:r>
    </w:p>
  </w:footnote>
  <w:footnote w:type="continuationSeparator" w:id="0">
    <w:p w14:paraId="663ACE0C" w14:textId="77777777" w:rsidR="00963BA7" w:rsidRDefault="00963BA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45F4D"/>
    <w:multiLevelType w:val="hybridMultilevel"/>
    <w:tmpl w:val="7C809686"/>
    <w:lvl w:ilvl="0" w:tplc="6D46A2DC">
      <w:numFmt w:val="bullet"/>
      <w:lvlText w:val="-"/>
      <w:lvlJc w:val="left"/>
      <w:pPr>
        <w:ind w:left="710" w:hanging="360"/>
      </w:pPr>
      <w:rPr>
        <w:rFonts w:ascii="Century Gothic" w:eastAsia="Calibri" w:hAnsi="Century Gothic" w:cs="JasmineUPC" w:hint="default"/>
      </w:rPr>
    </w:lvl>
    <w:lvl w:ilvl="1" w:tplc="14090003" w:tentative="1">
      <w:start w:val="1"/>
      <w:numFmt w:val="bullet"/>
      <w:lvlText w:val="o"/>
      <w:lvlJc w:val="left"/>
      <w:pPr>
        <w:ind w:left="1430" w:hanging="360"/>
      </w:pPr>
      <w:rPr>
        <w:rFonts w:ascii="Courier New" w:hAnsi="Courier New" w:cs="Courier New" w:hint="default"/>
      </w:rPr>
    </w:lvl>
    <w:lvl w:ilvl="2" w:tplc="14090005" w:tentative="1">
      <w:start w:val="1"/>
      <w:numFmt w:val="bullet"/>
      <w:lvlText w:val=""/>
      <w:lvlJc w:val="left"/>
      <w:pPr>
        <w:ind w:left="2150" w:hanging="360"/>
      </w:pPr>
      <w:rPr>
        <w:rFonts w:ascii="Wingdings" w:hAnsi="Wingdings" w:hint="default"/>
      </w:rPr>
    </w:lvl>
    <w:lvl w:ilvl="3" w:tplc="14090001" w:tentative="1">
      <w:start w:val="1"/>
      <w:numFmt w:val="bullet"/>
      <w:lvlText w:val=""/>
      <w:lvlJc w:val="left"/>
      <w:pPr>
        <w:ind w:left="2870" w:hanging="360"/>
      </w:pPr>
      <w:rPr>
        <w:rFonts w:ascii="Symbol" w:hAnsi="Symbol" w:hint="default"/>
      </w:rPr>
    </w:lvl>
    <w:lvl w:ilvl="4" w:tplc="14090003" w:tentative="1">
      <w:start w:val="1"/>
      <w:numFmt w:val="bullet"/>
      <w:lvlText w:val="o"/>
      <w:lvlJc w:val="left"/>
      <w:pPr>
        <w:ind w:left="3590" w:hanging="360"/>
      </w:pPr>
      <w:rPr>
        <w:rFonts w:ascii="Courier New" w:hAnsi="Courier New" w:cs="Courier New" w:hint="default"/>
      </w:rPr>
    </w:lvl>
    <w:lvl w:ilvl="5" w:tplc="14090005" w:tentative="1">
      <w:start w:val="1"/>
      <w:numFmt w:val="bullet"/>
      <w:lvlText w:val=""/>
      <w:lvlJc w:val="left"/>
      <w:pPr>
        <w:ind w:left="4310" w:hanging="360"/>
      </w:pPr>
      <w:rPr>
        <w:rFonts w:ascii="Wingdings" w:hAnsi="Wingdings" w:hint="default"/>
      </w:rPr>
    </w:lvl>
    <w:lvl w:ilvl="6" w:tplc="14090001" w:tentative="1">
      <w:start w:val="1"/>
      <w:numFmt w:val="bullet"/>
      <w:lvlText w:val=""/>
      <w:lvlJc w:val="left"/>
      <w:pPr>
        <w:ind w:left="5030" w:hanging="360"/>
      </w:pPr>
      <w:rPr>
        <w:rFonts w:ascii="Symbol" w:hAnsi="Symbol" w:hint="default"/>
      </w:rPr>
    </w:lvl>
    <w:lvl w:ilvl="7" w:tplc="14090003" w:tentative="1">
      <w:start w:val="1"/>
      <w:numFmt w:val="bullet"/>
      <w:lvlText w:val="o"/>
      <w:lvlJc w:val="left"/>
      <w:pPr>
        <w:ind w:left="5750" w:hanging="360"/>
      </w:pPr>
      <w:rPr>
        <w:rFonts w:ascii="Courier New" w:hAnsi="Courier New" w:cs="Courier New" w:hint="default"/>
      </w:rPr>
    </w:lvl>
    <w:lvl w:ilvl="8" w:tplc="14090005" w:tentative="1">
      <w:start w:val="1"/>
      <w:numFmt w:val="bullet"/>
      <w:lvlText w:val=""/>
      <w:lvlJc w:val="left"/>
      <w:pPr>
        <w:ind w:left="6470" w:hanging="360"/>
      </w:pPr>
      <w:rPr>
        <w:rFonts w:ascii="Wingdings" w:hAnsi="Wingdings" w:hint="default"/>
      </w:rPr>
    </w:lvl>
  </w:abstractNum>
  <w:abstractNum w:abstractNumId="1" w15:restartNumberingAfterBreak="0">
    <w:nsid w:val="368F57FF"/>
    <w:multiLevelType w:val="hybridMultilevel"/>
    <w:tmpl w:val="28FEF7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7E92DF6"/>
    <w:multiLevelType w:val="hybridMultilevel"/>
    <w:tmpl w:val="CA20AB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2304198"/>
    <w:multiLevelType w:val="hybridMultilevel"/>
    <w:tmpl w:val="B77A33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7F25A9B"/>
    <w:multiLevelType w:val="hybridMultilevel"/>
    <w:tmpl w:val="70446EE4"/>
    <w:lvl w:ilvl="0" w:tplc="4776DD9E">
      <w:numFmt w:val="bullet"/>
      <w:lvlText w:val="-"/>
      <w:lvlJc w:val="left"/>
      <w:pPr>
        <w:ind w:left="541" w:hanging="360"/>
      </w:pPr>
      <w:rPr>
        <w:rFonts w:ascii="Eurostile" w:eastAsia="Times New Roman" w:hAnsi="Eurostile" w:hint="default"/>
        <w:i w:val="0"/>
        <w:color w:val="auto"/>
        <w:sz w:val="20"/>
      </w:rPr>
    </w:lvl>
    <w:lvl w:ilvl="1" w:tplc="08090003" w:tentative="1">
      <w:start w:val="1"/>
      <w:numFmt w:val="bullet"/>
      <w:lvlText w:val="o"/>
      <w:lvlJc w:val="left"/>
      <w:pPr>
        <w:ind w:left="1261" w:hanging="360"/>
      </w:pPr>
      <w:rPr>
        <w:rFonts w:ascii="Courier New" w:hAnsi="Courier New" w:cs="Courier New" w:hint="default"/>
      </w:rPr>
    </w:lvl>
    <w:lvl w:ilvl="2" w:tplc="08090005" w:tentative="1">
      <w:start w:val="1"/>
      <w:numFmt w:val="bullet"/>
      <w:lvlText w:val=""/>
      <w:lvlJc w:val="left"/>
      <w:pPr>
        <w:ind w:left="1981" w:hanging="360"/>
      </w:pPr>
      <w:rPr>
        <w:rFonts w:ascii="Wingdings" w:hAnsi="Wingdings" w:hint="default"/>
      </w:rPr>
    </w:lvl>
    <w:lvl w:ilvl="3" w:tplc="08090001" w:tentative="1">
      <w:start w:val="1"/>
      <w:numFmt w:val="bullet"/>
      <w:lvlText w:val=""/>
      <w:lvlJc w:val="left"/>
      <w:pPr>
        <w:ind w:left="2701" w:hanging="360"/>
      </w:pPr>
      <w:rPr>
        <w:rFonts w:ascii="Symbol" w:hAnsi="Symbol" w:hint="default"/>
      </w:rPr>
    </w:lvl>
    <w:lvl w:ilvl="4" w:tplc="08090003" w:tentative="1">
      <w:start w:val="1"/>
      <w:numFmt w:val="bullet"/>
      <w:lvlText w:val="o"/>
      <w:lvlJc w:val="left"/>
      <w:pPr>
        <w:ind w:left="3421" w:hanging="360"/>
      </w:pPr>
      <w:rPr>
        <w:rFonts w:ascii="Courier New" w:hAnsi="Courier New" w:cs="Courier New" w:hint="default"/>
      </w:rPr>
    </w:lvl>
    <w:lvl w:ilvl="5" w:tplc="08090005" w:tentative="1">
      <w:start w:val="1"/>
      <w:numFmt w:val="bullet"/>
      <w:lvlText w:val=""/>
      <w:lvlJc w:val="left"/>
      <w:pPr>
        <w:ind w:left="4141" w:hanging="360"/>
      </w:pPr>
      <w:rPr>
        <w:rFonts w:ascii="Wingdings" w:hAnsi="Wingdings" w:hint="default"/>
      </w:rPr>
    </w:lvl>
    <w:lvl w:ilvl="6" w:tplc="08090001" w:tentative="1">
      <w:start w:val="1"/>
      <w:numFmt w:val="bullet"/>
      <w:lvlText w:val=""/>
      <w:lvlJc w:val="left"/>
      <w:pPr>
        <w:ind w:left="4861" w:hanging="360"/>
      </w:pPr>
      <w:rPr>
        <w:rFonts w:ascii="Symbol" w:hAnsi="Symbol" w:hint="default"/>
      </w:rPr>
    </w:lvl>
    <w:lvl w:ilvl="7" w:tplc="08090003" w:tentative="1">
      <w:start w:val="1"/>
      <w:numFmt w:val="bullet"/>
      <w:lvlText w:val="o"/>
      <w:lvlJc w:val="left"/>
      <w:pPr>
        <w:ind w:left="5581" w:hanging="360"/>
      </w:pPr>
      <w:rPr>
        <w:rFonts w:ascii="Courier New" w:hAnsi="Courier New" w:cs="Courier New" w:hint="default"/>
      </w:rPr>
    </w:lvl>
    <w:lvl w:ilvl="8" w:tplc="08090005" w:tentative="1">
      <w:start w:val="1"/>
      <w:numFmt w:val="bullet"/>
      <w:lvlText w:val=""/>
      <w:lvlJc w:val="left"/>
      <w:pPr>
        <w:ind w:left="6301"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M0NTKxNLcwMDGyMDdR0lEKTi0uzszPAykwqwUAQ/dMKiwAAAA="/>
  </w:docVars>
  <w:rsids>
    <w:rsidRoot w:val="005753D4"/>
    <w:rsid w:val="0003181E"/>
    <w:rsid w:val="000606DC"/>
    <w:rsid w:val="0006214F"/>
    <w:rsid w:val="000967CD"/>
    <w:rsid w:val="000D6EEE"/>
    <w:rsid w:val="001000FE"/>
    <w:rsid w:val="0011695E"/>
    <w:rsid w:val="0013439F"/>
    <w:rsid w:val="00143310"/>
    <w:rsid w:val="00162529"/>
    <w:rsid w:val="001A5272"/>
    <w:rsid w:val="002011B3"/>
    <w:rsid w:val="00202769"/>
    <w:rsid w:val="002225C7"/>
    <w:rsid w:val="0022686F"/>
    <w:rsid w:val="002D0182"/>
    <w:rsid w:val="00325C6F"/>
    <w:rsid w:val="003262BE"/>
    <w:rsid w:val="003336D6"/>
    <w:rsid w:val="003B1C90"/>
    <w:rsid w:val="003E45FD"/>
    <w:rsid w:val="0040374D"/>
    <w:rsid w:val="004341B4"/>
    <w:rsid w:val="004448CA"/>
    <w:rsid w:val="00445C84"/>
    <w:rsid w:val="00456C2B"/>
    <w:rsid w:val="004821A3"/>
    <w:rsid w:val="0052059F"/>
    <w:rsid w:val="00531FF9"/>
    <w:rsid w:val="005753D4"/>
    <w:rsid w:val="0059386C"/>
    <w:rsid w:val="0063494B"/>
    <w:rsid w:val="006450E1"/>
    <w:rsid w:val="00674EEE"/>
    <w:rsid w:val="00687E6A"/>
    <w:rsid w:val="006C43DE"/>
    <w:rsid w:val="00711423"/>
    <w:rsid w:val="007755C0"/>
    <w:rsid w:val="00780EA0"/>
    <w:rsid w:val="0078310B"/>
    <w:rsid w:val="007A2123"/>
    <w:rsid w:val="007D281F"/>
    <w:rsid w:val="00853248"/>
    <w:rsid w:val="008A280B"/>
    <w:rsid w:val="008A74C2"/>
    <w:rsid w:val="009027D7"/>
    <w:rsid w:val="009633B5"/>
    <w:rsid w:val="00963BA7"/>
    <w:rsid w:val="00995EDF"/>
    <w:rsid w:val="009B130F"/>
    <w:rsid w:val="009B7DDF"/>
    <w:rsid w:val="009C0800"/>
    <w:rsid w:val="009C659B"/>
    <w:rsid w:val="009D79B9"/>
    <w:rsid w:val="009E5252"/>
    <w:rsid w:val="00A26E41"/>
    <w:rsid w:val="00A3402B"/>
    <w:rsid w:val="00A34D8B"/>
    <w:rsid w:val="00B20B9F"/>
    <w:rsid w:val="00B21D7A"/>
    <w:rsid w:val="00B33134"/>
    <w:rsid w:val="00B66BB2"/>
    <w:rsid w:val="00B8503C"/>
    <w:rsid w:val="00C03050"/>
    <w:rsid w:val="00C12FD0"/>
    <w:rsid w:val="00C6388E"/>
    <w:rsid w:val="00C85BB7"/>
    <w:rsid w:val="00CB6BD6"/>
    <w:rsid w:val="00D4743B"/>
    <w:rsid w:val="00E21A43"/>
    <w:rsid w:val="00E51470"/>
    <w:rsid w:val="00E77BB1"/>
    <w:rsid w:val="00EB550A"/>
    <w:rsid w:val="00F2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3C6A8"/>
  <w15:chartTrackingRefBased/>
  <w15:docId w15:val="{B8000D21-C258-468D-8F12-07E1F0FA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CL"/>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ListParagraph">
    <w:name w:val="List Paragraph"/>
    <w:basedOn w:val="Normal"/>
    <w:uiPriority w:val="34"/>
    <w:qFormat/>
    <w:rsid w:val="005753D4"/>
    <w:pPr>
      <w:spacing w:before="0" w:after="200" w:line="276" w:lineRule="auto"/>
      <w:ind w:left="720"/>
      <w:contextualSpacing/>
    </w:pPr>
    <w:rPr>
      <w:rFonts w:ascii="Calibri" w:eastAsia="Calibri" w:hAnsi="Calibri" w:cs="Times New Roman"/>
      <w:color w:val="auto"/>
      <w:kern w:val="0"/>
      <w:sz w:val="22"/>
      <w:szCs w:val="22"/>
      <w:lang w:val="en-GB" w:eastAsia="en-US"/>
    </w:rPr>
  </w:style>
  <w:style w:type="paragraph" w:styleId="NoSpacing">
    <w:name w:val="No Spacing"/>
    <w:link w:val="NoSpacingChar"/>
    <w:uiPriority w:val="1"/>
    <w:qFormat/>
    <w:rsid w:val="00995EDF"/>
    <w:pPr>
      <w:spacing w:before="0"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995EDF"/>
    <w:rPr>
      <w:color w:val="auto"/>
      <w:sz w:val="22"/>
      <w:szCs w:val="22"/>
      <w:lang w:eastAsia="en-US"/>
    </w:rPr>
  </w:style>
  <w:style w:type="paragraph" w:styleId="BalloonText">
    <w:name w:val="Balloon Text"/>
    <w:basedOn w:val="Normal"/>
    <w:link w:val="BalloonTextChar"/>
    <w:uiPriority w:val="99"/>
    <w:semiHidden/>
    <w:unhideWhenUsed/>
    <w:rsid w:val="0011695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95E"/>
    <w:rPr>
      <w:rFonts w:ascii="Segoe UI" w:hAnsi="Segoe UI" w:cs="Segoe UI"/>
      <w:kern w:val="20"/>
      <w:sz w:val="18"/>
      <w:szCs w:val="18"/>
    </w:rPr>
  </w:style>
  <w:style w:type="character" w:styleId="Hyperlink">
    <w:name w:val="Hyperlink"/>
    <w:basedOn w:val="DefaultParagraphFont"/>
    <w:uiPriority w:val="99"/>
    <w:unhideWhenUsed/>
    <w:rsid w:val="00325C6F"/>
    <w:rPr>
      <w:color w:val="F59E00" w:themeColor="hyperlink"/>
      <w:u w:val="single"/>
    </w:rPr>
  </w:style>
  <w:style w:type="character" w:customStyle="1" w:styleId="UnresolvedMention">
    <w:name w:val="Unresolved Mention"/>
    <w:basedOn w:val="DefaultParagraphFont"/>
    <w:uiPriority w:val="99"/>
    <w:semiHidden/>
    <w:unhideWhenUsed/>
    <w:rsid w:val="00325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oLiN\AppData\Roaming\Microsoft\Templates\Function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1D666EC1A147349DA5F2EE53E84F94"/>
        <w:category>
          <w:name w:val="General"/>
          <w:gallery w:val="placeholder"/>
        </w:category>
        <w:types>
          <w:type w:val="bbPlcHdr"/>
        </w:types>
        <w:behaviors>
          <w:behavior w:val="content"/>
        </w:behaviors>
        <w:guid w:val="{14131306-A2D0-48E0-AB27-9EFDD2DD5FB5}"/>
      </w:docPartPr>
      <w:docPartBody>
        <w:p w:rsidR="00A210FD" w:rsidRDefault="00740BFD">
          <w:pPr>
            <w:pStyle w:val="191D666EC1A147349DA5F2EE53E84F94"/>
          </w:pPr>
          <w:r>
            <w:rPr>
              <w:rStyle w:val="PlaceholderText"/>
            </w:rPr>
            <w:t>[Author]</w:t>
          </w:r>
        </w:p>
      </w:docPartBody>
    </w:docPart>
    <w:docPart>
      <w:docPartPr>
        <w:name w:val="83140C2BA9C24E909D47A96732E081C1"/>
        <w:category>
          <w:name w:val="General"/>
          <w:gallery w:val="placeholder"/>
        </w:category>
        <w:types>
          <w:type w:val="bbPlcHdr"/>
        </w:types>
        <w:behaviors>
          <w:behavior w:val="content"/>
        </w:behaviors>
        <w:guid w:val="{FB3474B7-DA07-41F5-9F2C-D5183B99E1C4}"/>
      </w:docPartPr>
      <w:docPartBody>
        <w:p w:rsidR="00A210FD" w:rsidRDefault="00740BFD">
          <w:pPr>
            <w:pStyle w:val="83140C2BA9C24E909D47A96732E081C1"/>
          </w:pPr>
          <w:r>
            <w:rPr>
              <w:rStyle w:val="PlaceholderText"/>
            </w:rPr>
            <w:t>[field or area of accomplishment</w:t>
          </w:r>
        </w:p>
      </w:docPartBody>
    </w:docPart>
    <w:docPart>
      <w:docPartPr>
        <w:name w:val="F9DC2A21D3FB4F3C9B677E1E1DEFFB93"/>
        <w:category>
          <w:name w:val="General"/>
          <w:gallery w:val="placeholder"/>
        </w:category>
        <w:types>
          <w:type w:val="bbPlcHdr"/>
        </w:types>
        <w:behaviors>
          <w:behavior w:val="content"/>
        </w:behaviors>
        <w:guid w:val="{BA60D13D-ACBC-4178-8B95-A4C05DAAC309}"/>
      </w:docPartPr>
      <w:docPartBody>
        <w:p w:rsidR="00A210FD" w:rsidRDefault="00740BFD">
          <w:pPr>
            <w:pStyle w:val="F9DC2A21D3FB4F3C9B677E1E1DEFFB93"/>
          </w:pPr>
          <w:r>
            <w:rPr>
              <w:rStyle w:val="PlaceholderText"/>
            </w:rPr>
            <w:t>Enter any content that you want to repeat, including other content controls. You can also insert this control around table rows in order to repeat parts of a table.</w:t>
          </w:r>
        </w:p>
      </w:docPartBody>
    </w:docPart>
    <w:docPart>
      <w:docPartPr>
        <w:name w:val="CB8D275BFFFC4A129FD6C0CFDB046162"/>
        <w:category>
          <w:name w:val="General"/>
          <w:gallery w:val="placeholder"/>
        </w:category>
        <w:types>
          <w:type w:val="bbPlcHdr"/>
        </w:types>
        <w:behaviors>
          <w:behavior w:val="content"/>
        </w:behaviors>
        <w:guid w:val="{9A6F4FD8-7DAC-4301-BA6A-2FE8732CB7E7}"/>
      </w:docPartPr>
      <w:docPartBody>
        <w:p w:rsidR="00A210FD" w:rsidRDefault="00740BFD">
          <w:pPr>
            <w:pStyle w:val="CB8D275BFFFC4A129FD6C0CFDB046162"/>
          </w:pPr>
          <w:r>
            <w:t>You might want to include your GPA here and a brief summary of relevant coursework, awards, and honors.</w:t>
          </w:r>
        </w:p>
      </w:docPartBody>
    </w:docPart>
    <w:docPart>
      <w:docPartPr>
        <w:name w:val="B43A6339AB9245149F1413E58BB60A1D"/>
        <w:category>
          <w:name w:val="General"/>
          <w:gallery w:val="placeholder"/>
        </w:category>
        <w:types>
          <w:type w:val="bbPlcHdr"/>
        </w:types>
        <w:behaviors>
          <w:behavior w:val="content"/>
        </w:behaviors>
        <w:guid w:val="{0F9885E6-85F4-4DD3-95F1-C19BF7903514}"/>
      </w:docPartPr>
      <w:docPartBody>
        <w:p w:rsidR="00A210FD" w:rsidRDefault="00467115" w:rsidP="00467115">
          <w:pPr>
            <w:pStyle w:val="B43A6339AB9245149F1413E58BB60A1D"/>
          </w:pPr>
          <w:r>
            <w:t>[Professional or technical skills]</w:t>
          </w:r>
        </w:p>
      </w:docPartBody>
    </w:docPart>
    <w:docPart>
      <w:docPartPr>
        <w:name w:val="EC41ADE448C148F0894066EF65C35ABE"/>
        <w:category>
          <w:name w:val="General"/>
          <w:gallery w:val="placeholder"/>
        </w:category>
        <w:types>
          <w:type w:val="bbPlcHdr"/>
        </w:types>
        <w:behaviors>
          <w:behavior w:val="content"/>
        </w:behaviors>
        <w:guid w:val="{52703AC7-0052-4C63-A913-8B01865EFFD8}"/>
      </w:docPartPr>
      <w:docPartBody>
        <w:p w:rsidR="00A210FD" w:rsidRDefault="00467115" w:rsidP="00467115">
          <w:pPr>
            <w:pStyle w:val="EC41ADE448C148F0894066EF65C35ABE"/>
          </w:pPr>
          <w:r>
            <w:t>[Professional or technical skills]</w:t>
          </w:r>
        </w:p>
      </w:docPartBody>
    </w:docPart>
    <w:docPart>
      <w:docPartPr>
        <w:name w:val="33FC6AD02AC3413A94947CD2E680F14F"/>
        <w:category>
          <w:name w:val="General"/>
          <w:gallery w:val="placeholder"/>
        </w:category>
        <w:types>
          <w:type w:val="bbPlcHdr"/>
        </w:types>
        <w:behaviors>
          <w:behavior w:val="content"/>
        </w:behaviors>
        <w:guid w:val="{431FFE02-AE32-43A0-A3F4-71E10382D613}"/>
      </w:docPartPr>
      <w:docPartBody>
        <w:p w:rsidR="00A210FD" w:rsidRDefault="00467115" w:rsidP="00467115">
          <w:pPr>
            <w:pStyle w:val="33FC6AD02AC3413A94947CD2E680F14F"/>
          </w:pPr>
          <w:r>
            <w:t>[Professional or technical skills]</w:t>
          </w:r>
        </w:p>
      </w:docPartBody>
    </w:docPart>
    <w:docPart>
      <w:docPartPr>
        <w:name w:val="F0ED9E9600E846D5B61D17B249B694ED"/>
        <w:category>
          <w:name w:val="General"/>
          <w:gallery w:val="placeholder"/>
        </w:category>
        <w:types>
          <w:type w:val="bbPlcHdr"/>
        </w:types>
        <w:behaviors>
          <w:behavior w:val="content"/>
        </w:behaviors>
        <w:guid w:val="{BFA37978-07DE-4905-9330-3DC66AD3A837}"/>
      </w:docPartPr>
      <w:docPartBody>
        <w:p w:rsidR="00A210FD" w:rsidRDefault="00467115" w:rsidP="00467115">
          <w:pPr>
            <w:pStyle w:val="F0ED9E9600E846D5B61D17B249B694ED"/>
          </w:pPr>
          <w:r>
            <w:t>[Professional or technical skills]</w:t>
          </w:r>
        </w:p>
      </w:docPartBody>
    </w:docPart>
    <w:docPart>
      <w:docPartPr>
        <w:name w:val="B70BC805744643419D8E58DB6DDEED02"/>
        <w:category>
          <w:name w:val="General"/>
          <w:gallery w:val="placeholder"/>
        </w:category>
        <w:types>
          <w:type w:val="bbPlcHdr"/>
        </w:types>
        <w:behaviors>
          <w:behavior w:val="content"/>
        </w:behaviors>
        <w:guid w:val="{AF1224DA-E110-4C01-BFD6-C9B891FC711E}"/>
      </w:docPartPr>
      <w:docPartBody>
        <w:p w:rsidR="00A210FD" w:rsidRDefault="00467115" w:rsidP="00467115">
          <w:pPr>
            <w:pStyle w:val="B70BC805744643419D8E58DB6DDEED02"/>
          </w:pPr>
          <w:r>
            <w:t>[Professional or technical skills]</w:t>
          </w:r>
        </w:p>
      </w:docPartBody>
    </w:docPart>
    <w:docPart>
      <w:docPartPr>
        <w:name w:val="87D902E9E4EC448F875F849C33E1D1E1"/>
        <w:category>
          <w:name w:val="General"/>
          <w:gallery w:val="placeholder"/>
        </w:category>
        <w:types>
          <w:type w:val="bbPlcHdr"/>
        </w:types>
        <w:behaviors>
          <w:behavior w:val="content"/>
        </w:behaviors>
        <w:guid w:val="{833442F4-7367-4721-879B-85A8D982D1BA}"/>
      </w:docPartPr>
      <w:docPartBody>
        <w:p w:rsidR="00A210FD" w:rsidRDefault="00467115" w:rsidP="00467115">
          <w:pPr>
            <w:pStyle w:val="87D902E9E4EC448F875F849C33E1D1E1"/>
          </w:pPr>
          <w:r>
            <w:t>[Professional or technical skills]</w:t>
          </w:r>
        </w:p>
      </w:docPartBody>
    </w:docPart>
    <w:docPart>
      <w:docPartPr>
        <w:name w:val="5346DC7621DB46B299B45BBD19565BA8"/>
        <w:category>
          <w:name w:val="General"/>
          <w:gallery w:val="placeholder"/>
        </w:category>
        <w:types>
          <w:type w:val="bbPlcHdr"/>
        </w:types>
        <w:behaviors>
          <w:behavior w:val="content"/>
        </w:behaviors>
        <w:guid w:val="{03C7B971-9008-4463-AD55-6BF3856F05A6}"/>
      </w:docPartPr>
      <w:docPartBody>
        <w:p w:rsidR="00A210FD" w:rsidRDefault="00467115" w:rsidP="00467115">
          <w:pPr>
            <w:pStyle w:val="5346DC7621DB46B299B45BBD19565BA8"/>
          </w:pPr>
          <w:r>
            <w:t>[Professional or technical skills]</w:t>
          </w:r>
        </w:p>
      </w:docPartBody>
    </w:docPart>
    <w:docPart>
      <w:docPartPr>
        <w:name w:val="F2F41E0F95F2484F91B597C7FB4D572A"/>
        <w:category>
          <w:name w:val="General"/>
          <w:gallery w:val="placeholder"/>
        </w:category>
        <w:types>
          <w:type w:val="bbPlcHdr"/>
        </w:types>
        <w:behaviors>
          <w:behavior w:val="content"/>
        </w:behaviors>
        <w:guid w:val="{5A650703-CE94-4BF4-9F87-CEB843AFC262}"/>
      </w:docPartPr>
      <w:docPartBody>
        <w:p w:rsidR="00A210FD" w:rsidRDefault="00467115" w:rsidP="00467115">
          <w:pPr>
            <w:pStyle w:val="F2F41E0F95F2484F91B597C7FB4D572A"/>
          </w:pPr>
          <w:r>
            <w:t>[Professional or technical skills]</w:t>
          </w:r>
        </w:p>
      </w:docPartBody>
    </w:docPart>
    <w:docPart>
      <w:docPartPr>
        <w:name w:val="5930B0C843B941A19689E21D531C741B"/>
        <w:category>
          <w:name w:val="General"/>
          <w:gallery w:val="placeholder"/>
        </w:category>
        <w:types>
          <w:type w:val="bbPlcHdr"/>
        </w:types>
        <w:behaviors>
          <w:behavior w:val="content"/>
        </w:behaviors>
        <w:guid w:val="{73DDA9DC-BF41-46C6-943D-4E9B77DA4CB9}"/>
      </w:docPartPr>
      <w:docPartBody>
        <w:p w:rsidR="00A210FD" w:rsidRDefault="00467115" w:rsidP="00467115">
          <w:pPr>
            <w:pStyle w:val="5930B0C843B941A19689E21D531C741B"/>
          </w:pPr>
          <w:r>
            <w:t>[Professional or technical skills]</w:t>
          </w:r>
        </w:p>
      </w:docPartBody>
    </w:docPart>
    <w:docPart>
      <w:docPartPr>
        <w:name w:val="F1763D317CF748DBA945FC2B07F2EB03"/>
        <w:category>
          <w:name w:val="General"/>
          <w:gallery w:val="placeholder"/>
        </w:category>
        <w:types>
          <w:type w:val="bbPlcHdr"/>
        </w:types>
        <w:behaviors>
          <w:behavior w:val="content"/>
        </w:behaviors>
        <w:guid w:val="{FE2EC1FA-526F-44E8-9BDF-0ED342C94E8F}"/>
      </w:docPartPr>
      <w:docPartBody>
        <w:p w:rsidR="00A210FD" w:rsidRDefault="00467115" w:rsidP="00467115">
          <w:pPr>
            <w:pStyle w:val="F1763D317CF748DBA945FC2B07F2EB03"/>
          </w:pPr>
          <w:r>
            <w:t>[Professional or technical skills]</w:t>
          </w:r>
        </w:p>
      </w:docPartBody>
    </w:docPart>
    <w:docPart>
      <w:docPartPr>
        <w:name w:val="62825A03AF3A40FE87482570043074FD"/>
        <w:category>
          <w:name w:val="General"/>
          <w:gallery w:val="placeholder"/>
        </w:category>
        <w:types>
          <w:type w:val="bbPlcHdr"/>
        </w:types>
        <w:behaviors>
          <w:behavior w:val="content"/>
        </w:behaviors>
        <w:guid w:val="{6FCA7263-7067-4955-8F03-6A2625638558}"/>
      </w:docPartPr>
      <w:docPartBody>
        <w:p w:rsidR="00A210FD" w:rsidRDefault="00467115" w:rsidP="00467115">
          <w:pPr>
            <w:pStyle w:val="62825A03AF3A40FE87482570043074FD"/>
          </w:pPr>
          <w:r>
            <w:t>[Professional or technical skills]</w:t>
          </w:r>
        </w:p>
      </w:docPartBody>
    </w:docPart>
    <w:docPart>
      <w:docPartPr>
        <w:name w:val="E4364205F54649D994A583228A0DB8FB"/>
        <w:category>
          <w:name w:val="General"/>
          <w:gallery w:val="placeholder"/>
        </w:category>
        <w:types>
          <w:type w:val="bbPlcHdr"/>
        </w:types>
        <w:behaviors>
          <w:behavior w:val="content"/>
        </w:behaviors>
        <w:guid w:val="{7F244B6C-7E7B-4FDD-ACF1-4908CE911C6F}"/>
      </w:docPartPr>
      <w:docPartBody>
        <w:p w:rsidR="00A210FD" w:rsidRDefault="00467115" w:rsidP="00467115">
          <w:pPr>
            <w:pStyle w:val="E4364205F54649D994A583228A0DB8FB"/>
          </w:pPr>
          <w:r>
            <w:t>[Professional or technical skills]</w:t>
          </w:r>
        </w:p>
      </w:docPartBody>
    </w:docPart>
    <w:docPart>
      <w:docPartPr>
        <w:name w:val="55D7BE82E312481E97433D209DBDCA38"/>
        <w:category>
          <w:name w:val="General"/>
          <w:gallery w:val="placeholder"/>
        </w:category>
        <w:types>
          <w:type w:val="bbPlcHdr"/>
        </w:types>
        <w:behaviors>
          <w:behavior w:val="content"/>
        </w:behaviors>
        <w:guid w:val="{6504A55E-913F-422D-9F25-1E42A736E252}"/>
      </w:docPartPr>
      <w:docPartBody>
        <w:p w:rsidR="00BB31ED" w:rsidRDefault="005409F0" w:rsidP="005409F0">
          <w:pPr>
            <w:pStyle w:val="55D7BE82E312481E97433D209DBDCA38"/>
          </w:pPr>
          <w:r>
            <w:t>[Professional or technical skills]</w:t>
          </w:r>
        </w:p>
      </w:docPartBody>
    </w:docPart>
    <w:docPart>
      <w:docPartPr>
        <w:name w:val="AA9F2827395C4873B04216B9FE63960C"/>
        <w:category>
          <w:name w:val="General"/>
          <w:gallery w:val="placeholder"/>
        </w:category>
        <w:types>
          <w:type w:val="bbPlcHdr"/>
        </w:types>
        <w:behaviors>
          <w:behavior w:val="content"/>
        </w:behaviors>
        <w:guid w:val="{A79F160F-06D6-4F8C-9347-2A9327EC2B2A}"/>
      </w:docPartPr>
      <w:docPartBody>
        <w:p w:rsidR="00BB31ED" w:rsidRDefault="005409F0" w:rsidP="005409F0">
          <w:pPr>
            <w:pStyle w:val="AA9F2827395C4873B04216B9FE63960C"/>
          </w:pPr>
          <w:r>
            <w:rPr>
              <w:rStyle w:val="PlaceholderText"/>
            </w:rPr>
            <w:t>[field or area of accomplishment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Jasmine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urostile">
    <w:altName w:val="Agency FB"/>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15"/>
    <w:rsid w:val="000769DE"/>
    <w:rsid w:val="0029688F"/>
    <w:rsid w:val="002B7FD4"/>
    <w:rsid w:val="00362DFB"/>
    <w:rsid w:val="00422279"/>
    <w:rsid w:val="00437929"/>
    <w:rsid w:val="00467115"/>
    <w:rsid w:val="004673F7"/>
    <w:rsid w:val="005409F0"/>
    <w:rsid w:val="00740BFD"/>
    <w:rsid w:val="00803762"/>
    <w:rsid w:val="00A04B65"/>
    <w:rsid w:val="00A06725"/>
    <w:rsid w:val="00A210FD"/>
    <w:rsid w:val="00BB31ED"/>
    <w:rsid w:val="00E83C6E"/>
    <w:rsid w:val="00FD06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6F5407720F4A5885252BE03D8017B0">
    <w:name w:val="8A6F5407720F4A5885252BE03D8017B0"/>
  </w:style>
  <w:style w:type="paragraph" w:customStyle="1" w:styleId="70306F764B0E49668289AC270521710C">
    <w:name w:val="70306F764B0E49668289AC270521710C"/>
  </w:style>
  <w:style w:type="paragraph" w:customStyle="1" w:styleId="81C87E102EB24DD9BF541687758094FB">
    <w:name w:val="81C87E102EB24DD9BF541687758094FB"/>
  </w:style>
  <w:style w:type="paragraph" w:customStyle="1" w:styleId="BB6697F1E08D48229A0C99201E9C81F9">
    <w:name w:val="BB6697F1E08D48229A0C99201E9C81F9"/>
  </w:style>
  <w:style w:type="character" w:styleId="Emphasis">
    <w:name w:val="Emphasis"/>
    <w:basedOn w:val="DefaultParagraphFont"/>
    <w:unhideWhenUsed/>
    <w:qFormat/>
    <w:rPr>
      <w:color w:val="5B9BD5" w:themeColor="accent1"/>
    </w:rPr>
  </w:style>
  <w:style w:type="paragraph" w:customStyle="1" w:styleId="79F9A8D911A045FFA346D988790AE298">
    <w:name w:val="79F9A8D911A045FFA346D988790AE298"/>
  </w:style>
  <w:style w:type="character" w:styleId="PlaceholderText">
    <w:name w:val="Placeholder Text"/>
    <w:basedOn w:val="DefaultParagraphFont"/>
    <w:uiPriority w:val="99"/>
    <w:semiHidden/>
    <w:rsid w:val="005409F0"/>
    <w:rPr>
      <w:color w:val="808080"/>
    </w:rPr>
  </w:style>
  <w:style w:type="paragraph" w:customStyle="1" w:styleId="191D666EC1A147349DA5F2EE53E84F94">
    <w:name w:val="191D666EC1A147349DA5F2EE53E84F94"/>
  </w:style>
  <w:style w:type="paragraph" w:customStyle="1" w:styleId="62EE5AB08F7645B591AE1B2842D32F81">
    <w:name w:val="62EE5AB08F7645B591AE1B2842D32F81"/>
  </w:style>
  <w:style w:type="paragraph" w:customStyle="1" w:styleId="83140C2BA9C24E909D47A96732E081C1">
    <w:name w:val="83140C2BA9C24E909D47A96732E081C1"/>
  </w:style>
  <w:style w:type="paragraph" w:customStyle="1" w:styleId="8BA823D67EC24FA88140041AC380153E">
    <w:name w:val="8BA823D67EC24FA88140041AC380153E"/>
  </w:style>
  <w:style w:type="paragraph" w:customStyle="1" w:styleId="6971CD9AA6EA489D8241A86AD0BAE181">
    <w:name w:val="6971CD9AA6EA489D8241A86AD0BAE181"/>
  </w:style>
  <w:style w:type="paragraph" w:customStyle="1" w:styleId="2D8642C7B6714AEA9F80ED4A354D71AA">
    <w:name w:val="2D8642C7B6714AEA9F80ED4A354D71AA"/>
  </w:style>
  <w:style w:type="paragraph" w:customStyle="1" w:styleId="F9DC2A21D3FB4F3C9B677E1E1DEFFB93">
    <w:name w:val="F9DC2A21D3FB4F3C9B677E1E1DEFFB93"/>
  </w:style>
  <w:style w:type="paragraph" w:customStyle="1" w:styleId="2222329377604F89A7B591D535806536">
    <w:name w:val="2222329377604F89A7B591D535806536"/>
  </w:style>
  <w:style w:type="paragraph" w:customStyle="1" w:styleId="323248B101D04A4387A37C6D7696553A">
    <w:name w:val="323248B101D04A4387A37C6D7696553A"/>
  </w:style>
  <w:style w:type="paragraph" w:customStyle="1" w:styleId="3CC874F7F0574A559CDE33D060379B46">
    <w:name w:val="3CC874F7F0574A559CDE33D060379B46"/>
  </w:style>
  <w:style w:type="paragraph" w:customStyle="1" w:styleId="CB8D275BFFFC4A129FD6C0CFDB046162">
    <w:name w:val="CB8D275BFFFC4A129FD6C0CFDB046162"/>
  </w:style>
  <w:style w:type="paragraph" w:customStyle="1" w:styleId="91305ACF9EB047B89F69CFDE12262D21">
    <w:name w:val="91305ACF9EB047B89F69CFDE12262D21"/>
  </w:style>
  <w:style w:type="paragraph" w:customStyle="1" w:styleId="D3F139626F9B4838983D553CBAD5A2D7">
    <w:name w:val="D3F139626F9B4838983D553CBAD5A2D7"/>
  </w:style>
  <w:style w:type="paragraph" w:customStyle="1" w:styleId="0FCC605187D94492B6D9AD2A10A4C6AC">
    <w:name w:val="0FCC605187D94492B6D9AD2A10A4C6AC"/>
  </w:style>
  <w:style w:type="paragraph" w:customStyle="1" w:styleId="BEF603B5333242C7AD5F41E2E3934DA7">
    <w:name w:val="BEF603B5333242C7AD5F41E2E3934DA7"/>
    <w:rsid w:val="00467115"/>
  </w:style>
  <w:style w:type="paragraph" w:customStyle="1" w:styleId="C31A80453C8B449B9FBDEF6A1BC33EE7">
    <w:name w:val="C31A80453C8B449B9FBDEF6A1BC33EE7"/>
    <w:rsid w:val="00467115"/>
  </w:style>
  <w:style w:type="paragraph" w:customStyle="1" w:styleId="0658360BDDC24C3A9B69E7D60E412839">
    <w:name w:val="0658360BDDC24C3A9B69E7D60E412839"/>
    <w:rsid w:val="00467115"/>
  </w:style>
  <w:style w:type="paragraph" w:customStyle="1" w:styleId="E7D4F8112959488B80104712AC037CEB">
    <w:name w:val="E7D4F8112959488B80104712AC037CEB"/>
    <w:rsid w:val="00467115"/>
  </w:style>
  <w:style w:type="paragraph" w:customStyle="1" w:styleId="58E746BA7F324BCEB3618B2A83B63C5C">
    <w:name w:val="58E746BA7F324BCEB3618B2A83B63C5C"/>
    <w:rsid w:val="00467115"/>
  </w:style>
  <w:style w:type="paragraph" w:customStyle="1" w:styleId="975F29B1CDEA4012AD52A6354984ABBF">
    <w:name w:val="975F29B1CDEA4012AD52A6354984ABBF"/>
    <w:rsid w:val="00467115"/>
  </w:style>
  <w:style w:type="paragraph" w:customStyle="1" w:styleId="A58121AF6E3A4394B3A107D40B36364D">
    <w:name w:val="A58121AF6E3A4394B3A107D40B36364D"/>
    <w:rsid w:val="00467115"/>
  </w:style>
  <w:style w:type="paragraph" w:customStyle="1" w:styleId="1ACB8179EE434BAAB859A8AFDDAB44C7">
    <w:name w:val="1ACB8179EE434BAAB859A8AFDDAB44C7"/>
    <w:rsid w:val="00467115"/>
  </w:style>
  <w:style w:type="paragraph" w:customStyle="1" w:styleId="E49EAA54029D4D04B22151B7E8A2CDEE">
    <w:name w:val="E49EAA54029D4D04B22151B7E8A2CDEE"/>
    <w:rsid w:val="00467115"/>
  </w:style>
  <w:style w:type="paragraph" w:customStyle="1" w:styleId="DA2ED794275749B99EB67089BBEEB049">
    <w:name w:val="DA2ED794275749B99EB67089BBEEB049"/>
    <w:rsid w:val="00467115"/>
  </w:style>
  <w:style w:type="paragraph" w:customStyle="1" w:styleId="E6EDD3C36F784EDDA58AFDBCF200F8C2">
    <w:name w:val="E6EDD3C36F784EDDA58AFDBCF200F8C2"/>
    <w:rsid w:val="00467115"/>
  </w:style>
  <w:style w:type="paragraph" w:customStyle="1" w:styleId="D123F758D480414D94812D53490124C7">
    <w:name w:val="D123F758D480414D94812D53490124C7"/>
    <w:rsid w:val="00467115"/>
  </w:style>
  <w:style w:type="paragraph" w:customStyle="1" w:styleId="A762AAADF37746F5902BCB57720A7EE9">
    <w:name w:val="A762AAADF37746F5902BCB57720A7EE9"/>
    <w:rsid w:val="00467115"/>
  </w:style>
  <w:style w:type="paragraph" w:customStyle="1" w:styleId="0E0D73F3758A4330B6A62C6E0E73C3F1">
    <w:name w:val="0E0D73F3758A4330B6A62C6E0E73C3F1"/>
    <w:rsid w:val="00467115"/>
  </w:style>
  <w:style w:type="paragraph" w:customStyle="1" w:styleId="83DE4E86F6864DC48E31C9E3F77EADED">
    <w:name w:val="83DE4E86F6864DC48E31C9E3F77EADED"/>
    <w:rsid w:val="00467115"/>
  </w:style>
  <w:style w:type="paragraph" w:customStyle="1" w:styleId="CF1CFF494495436EADCAB3DCCB4CA3C1">
    <w:name w:val="CF1CFF494495436EADCAB3DCCB4CA3C1"/>
    <w:rsid w:val="00467115"/>
  </w:style>
  <w:style w:type="paragraph" w:customStyle="1" w:styleId="E373B933CCE846BB84487F8F84DB94FF">
    <w:name w:val="E373B933CCE846BB84487F8F84DB94FF"/>
    <w:rsid w:val="00467115"/>
  </w:style>
  <w:style w:type="paragraph" w:customStyle="1" w:styleId="B1D6BC800DC845F1A89A91100E62C1FB">
    <w:name w:val="B1D6BC800DC845F1A89A91100E62C1FB"/>
    <w:rsid w:val="00467115"/>
  </w:style>
  <w:style w:type="paragraph" w:customStyle="1" w:styleId="F09448C0340D4D998F5A08CD8D1AF654">
    <w:name w:val="F09448C0340D4D998F5A08CD8D1AF654"/>
    <w:rsid w:val="00467115"/>
  </w:style>
  <w:style w:type="paragraph" w:customStyle="1" w:styleId="24676905743A4E35945BF973A22E23D4">
    <w:name w:val="24676905743A4E35945BF973A22E23D4"/>
    <w:rsid w:val="00467115"/>
  </w:style>
  <w:style w:type="paragraph" w:customStyle="1" w:styleId="D1B78159877D41F9A6BAF3F92AA354C9">
    <w:name w:val="D1B78159877D41F9A6BAF3F92AA354C9"/>
    <w:rsid w:val="00467115"/>
  </w:style>
  <w:style w:type="paragraph" w:customStyle="1" w:styleId="39A8A9C1F5F74953A59A7EC312763C80">
    <w:name w:val="39A8A9C1F5F74953A59A7EC312763C80"/>
    <w:rsid w:val="00467115"/>
  </w:style>
  <w:style w:type="paragraph" w:customStyle="1" w:styleId="B43A6339AB9245149F1413E58BB60A1D">
    <w:name w:val="B43A6339AB9245149F1413E58BB60A1D"/>
    <w:rsid w:val="00467115"/>
  </w:style>
  <w:style w:type="paragraph" w:customStyle="1" w:styleId="EC41ADE448C148F0894066EF65C35ABE">
    <w:name w:val="EC41ADE448C148F0894066EF65C35ABE"/>
    <w:rsid w:val="00467115"/>
  </w:style>
  <w:style w:type="paragraph" w:customStyle="1" w:styleId="E2B2ABFB27924979ACE7E3507459F72A">
    <w:name w:val="E2B2ABFB27924979ACE7E3507459F72A"/>
    <w:rsid w:val="00467115"/>
  </w:style>
  <w:style w:type="paragraph" w:customStyle="1" w:styleId="46F44CC7C9034E668DD2B2E45B945474">
    <w:name w:val="46F44CC7C9034E668DD2B2E45B945474"/>
    <w:rsid w:val="00467115"/>
  </w:style>
  <w:style w:type="paragraph" w:customStyle="1" w:styleId="705E7105236B4B4B90680B9925112951">
    <w:name w:val="705E7105236B4B4B90680B9925112951"/>
    <w:rsid w:val="00467115"/>
  </w:style>
  <w:style w:type="paragraph" w:customStyle="1" w:styleId="96AB384F58354872913088818B0C9CC9">
    <w:name w:val="96AB384F58354872913088818B0C9CC9"/>
    <w:rsid w:val="00467115"/>
  </w:style>
  <w:style w:type="paragraph" w:customStyle="1" w:styleId="A312AD3EB9FF49FE90DF5634A8EB36D1">
    <w:name w:val="A312AD3EB9FF49FE90DF5634A8EB36D1"/>
    <w:rsid w:val="00467115"/>
  </w:style>
  <w:style w:type="paragraph" w:customStyle="1" w:styleId="ECA7C781F4ED4E79ACAD233B98A50F52">
    <w:name w:val="ECA7C781F4ED4E79ACAD233B98A50F52"/>
    <w:rsid w:val="00467115"/>
  </w:style>
  <w:style w:type="paragraph" w:customStyle="1" w:styleId="067F9E57A4EC43DA8637102BBFE7AD27">
    <w:name w:val="067F9E57A4EC43DA8637102BBFE7AD27"/>
    <w:rsid w:val="00467115"/>
  </w:style>
  <w:style w:type="paragraph" w:customStyle="1" w:styleId="33FC6AD02AC3413A94947CD2E680F14F">
    <w:name w:val="33FC6AD02AC3413A94947CD2E680F14F"/>
    <w:rsid w:val="00467115"/>
  </w:style>
  <w:style w:type="paragraph" w:customStyle="1" w:styleId="F0ED9E9600E846D5B61D17B249B694ED">
    <w:name w:val="F0ED9E9600E846D5B61D17B249B694ED"/>
    <w:rsid w:val="00467115"/>
  </w:style>
  <w:style w:type="paragraph" w:customStyle="1" w:styleId="B70BC805744643419D8E58DB6DDEED02">
    <w:name w:val="B70BC805744643419D8E58DB6DDEED02"/>
    <w:rsid w:val="00467115"/>
  </w:style>
  <w:style w:type="paragraph" w:customStyle="1" w:styleId="87D902E9E4EC448F875F849C33E1D1E1">
    <w:name w:val="87D902E9E4EC448F875F849C33E1D1E1"/>
    <w:rsid w:val="00467115"/>
  </w:style>
  <w:style w:type="paragraph" w:customStyle="1" w:styleId="5346DC7621DB46B299B45BBD19565BA8">
    <w:name w:val="5346DC7621DB46B299B45BBD19565BA8"/>
    <w:rsid w:val="00467115"/>
  </w:style>
  <w:style w:type="paragraph" w:customStyle="1" w:styleId="28822B70855D4D12B7BB7584D0D96212">
    <w:name w:val="28822B70855D4D12B7BB7584D0D96212"/>
    <w:rsid w:val="00467115"/>
  </w:style>
  <w:style w:type="paragraph" w:customStyle="1" w:styleId="030D0271236D453AAF113ABC4B875059">
    <w:name w:val="030D0271236D453AAF113ABC4B875059"/>
    <w:rsid w:val="00467115"/>
  </w:style>
  <w:style w:type="paragraph" w:customStyle="1" w:styleId="BA7E0733384044BD9055812CC36145DD">
    <w:name w:val="BA7E0733384044BD9055812CC36145DD"/>
    <w:rsid w:val="00467115"/>
  </w:style>
  <w:style w:type="paragraph" w:customStyle="1" w:styleId="AB5226BE1C924F5399D0C359A8DC933B">
    <w:name w:val="AB5226BE1C924F5399D0C359A8DC933B"/>
    <w:rsid w:val="00467115"/>
  </w:style>
  <w:style w:type="paragraph" w:customStyle="1" w:styleId="54D23284281946C2A80CE1D31C386A9E">
    <w:name w:val="54D23284281946C2A80CE1D31C386A9E"/>
    <w:rsid w:val="00467115"/>
  </w:style>
  <w:style w:type="paragraph" w:customStyle="1" w:styleId="13CCC45AEB4049F1AFA15E41E0CAFAC1">
    <w:name w:val="13CCC45AEB4049F1AFA15E41E0CAFAC1"/>
    <w:rsid w:val="00467115"/>
  </w:style>
  <w:style w:type="paragraph" w:customStyle="1" w:styleId="B1EFF32236374965A41C65EE57D514CD">
    <w:name w:val="B1EFF32236374965A41C65EE57D514CD"/>
    <w:rsid w:val="00467115"/>
  </w:style>
  <w:style w:type="paragraph" w:customStyle="1" w:styleId="F2F41E0F95F2484F91B597C7FB4D572A">
    <w:name w:val="F2F41E0F95F2484F91B597C7FB4D572A"/>
    <w:rsid w:val="00467115"/>
  </w:style>
  <w:style w:type="paragraph" w:customStyle="1" w:styleId="5930B0C843B941A19689E21D531C741B">
    <w:name w:val="5930B0C843B941A19689E21D531C741B"/>
    <w:rsid w:val="00467115"/>
  </w:style>
  <w:style w:type="paragraph" w:customStyle="1" w:styleId="F1763D317CF748DBA945FC2B07F2EB03">
    <w:name w:val="F1763D317CF748DBA945FC2B07F2EB03"/>
    <w:rsid w:val="00467115"/>
  </w:style>
  <w:style w:type="paragraph" w:customStyle="1" w:styleId="62825A03AF3A40FE87482570043074FD">
    <w:name w:val="62825A03AF3A40FE87482570043074FD"/>
    <w:rsid w:val="00467115"/>
  </w:style>
  <w:style w:type="paragraph" w:customStyle="1" w:styleId="E4364205F54649D994A583228A0DB8FB">
    <w:name w:val="E4364205F54649D994A583228A0DB8FB"/>
    <w:rsid w:val="00467115"/>
  </w:style>
  <w:style w:type="paragraph" w:customStyle="1" w:styleId="14631B315BF242E9A6BA35191FF23797">
    <w:name w:val="14631B315BF242E9A6BA35191FF23797"/>
    <w:rsid w:val="00467115"/>
  </w:style>
  <w:style w:type="paragraph" w:customStyle="1" w:styleId="1F446B2500C5446AB6016CF001FC990C">
    <w:name w:val="1F446B2500C5446AB6016CF001FC990C"/>
    <w:rsid w:val="00467115"/>
  </w:style>
  <w:style w:type="paragraph" w:customStyle="1" w:styleId="DD7CE36154A34C109EF83522C41FFEE4">
    <w:name w:val="DD7CE36154A34C109EF83522C41FFEE4"/>
    <w:rsid w:val="00467115"/>
  </w:style>
  <w:style w:type="paragraph" w:customStyle="1" w:styleId="014455F748FE4115B11137AA8EF1D7C2">
    <w:name w:val="014455F748FE4115B11137AA8EF1D7C2"/>
    <w:rsid w:val="00803762"/>
  </w:style>
  <w:style w:type="paragraph" w:customStyle="1" w:styleId="1D7CB0E1EEF74883AEDAC999306AE19E">
    <w:name w:val="1D7CB0E1EEF74883AEDAC999306AE19E"/>
    <w:rsid w:val="005409F0"/>
    <w:rPr>
      <w:lang w:val="en-US" w:eastAsia="en-US"/>
    </w:rPr>
  </w:style>
  <w:style w:type="paragraph" w:customStyle="1" w:styleId="55D7BE82E312481E97433D209DBDCA38">
    <w:name w:val="55D7BE82E312481E97433D209DBDCA38"/>
    <w:rsid w:val="005409F0"/>
    <w:rPr>
      <w:lang w:val="en-US" w:eastAsia="en-US"/>
    </w:rPr>
  </w:style>
  <w:style w:type="paragraph" w:customStyle="1" w:styleId="AA9F2827395C4873B04216B9FE63960C">
    <w:name w:val="AA9F2827395C4873B04216B9FE63960C"/>
    <w:rsid w:val="005409F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3.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501327-CAC8-4FAA-978D-DA9C50D7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(Simple design).dotx</Template>
  <TotalTime>247</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Antonio Valenzuela Ballesteros</dc:creator>
  <cp:lastModifiedBy>Wander</cp:lastModifiedBy>
  <cp:revision>13</cp:revision>
  <cp:lastPrinted>2018-07-25T01:37:00Z</cp:lastPrinted>
  <dcterms:created xsi:type="dcterms:W3CDTF">2020-01-15T14:30:00Z</dcterms:created>
  <dcterms:modified xsi:type="dcterms:W3CDTF">2020-05-26T20:44:00Z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